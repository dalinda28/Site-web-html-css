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357"/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Tableau de disposition de calendrier"/>
      </w:tblPr>
      <w:tblGrid>
        <w:gridCol w:w="2200"/>
        <w:gridCol w:w="2201"/>
        <w:gridCol w:w="2201"/>
        <w:gridCol w:w="2204"/>
        <w:gridCol w:w="2201"/>
        <w:gridCol w:w="2201"/>
        <w:gridCol w:w="2204"/>
      </w:tblGrid>
      <w:tr w:rsidR="00A31807" w:rsidTr="00A31807">
        <w:trPr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A31807" w:rsidRDefault="00A31807" w:rsidP="008E076C">
            <w:r w:rsidRPr="00A31807">
              <w:rPr>
                <w:lang w:bidi="fr-FR"/>
              </w:rPr>
              <w:t>LUN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A31807" w:rsidRDefault="00A31807" w:rsidP="00A31807">
            <w:pPr>
              <w:pStyle w:val="Jour"/>
            </w:pPr>
            <w:r w:rsidRPr="00A31807">
              <w:rPr>
                <w:color w:val="FF8135"/>
                <w:lang w:bidi="fr-FR"/>
              </w:rPr>
              <w:t>MAR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A31807" w:rsidRDefault="00A31807" w:rsidP="00A31807">
            <w:pPr>
              <w:pStyle w:val="Jour"/>
            </w:pPr>
            <w:r w:rsidRPr="00A31807">
              <w:rPr>
                <w:color w:val="FF8135"/>
                <w:lang w:bidi="fr-FR"/>
              </w:rPr>
              <w:t>MER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A31807" w:rsidRDefault="00A31807" w:rsidP="00A31807">
            <w:pPr>
              <w:pStyle w:val="Jour"/>
            </w:pPr>
            <w:r w:rsidRPr="00A31807">
              <w:rPr>
                <w:color w:val="FF8135"/>
                <w:lang w:bidi="fr-FR"/>
              </w:rPr>
              <w:t>JEU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A31807" w:rsidRDefault="00A31807" w:rsidP="00A31807">
            <w:pPr>
              <w:pStyle w:val="Jour"/>
            </w:pPr>
            <w:r w:rsidRPr="00A31807">
              <w:rPr>
                <w:color w:val="FF8135"/>
                <w:lang w:bidi="fr-FR"/>
              </w:rPr>
              <w:t>VEN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A31807" w:rsidRDefault="00A31807" w:rsidP="00A31807">
            <w:pPr>
              <w:pStyle w:val="Jour"/>
            </w:pPr>
            <w:r w:rsidRPr="00A31807">
              <w:rPr>
                <w:color w:val="FF8135"/>
                <w:lang w:bidi="fr-FR"/>
              </w:rPr>
              <w:t>SAM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A31807" w:rsidRPr="00A31807" w:rsidRDefault="00A31807" w:rsidP="00A31807">
            <w:pPr>
              <w:pStyle w:val="Jour"/>
              <w:rPr>
                <w:color w:val="FF8135"/>
              </w:rPr>
            </w:pPr>
            <w:r w:rsidRPr="00A31807">
              <w:rPr>
                <w:color w:val="FF8135"/>
                <w:lang w:bidi="fr-FR"/>
              </w:rPr>
              <w:t>DIM</w:t>
            </w:r>
          </w:p>
        </w:tc>
      </w:tr>
      <w:tr w:rsidR="00A31807" w:rsidTr="00A31807"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A31807" w:rsidRPr="001D4E88" w:rsidRDefault="00A31807" w:rsidP="00A31807">
            <w:pPr>
              <w:pStyle w:val="Date"/>
              <w:rPr>
                <w:noProof/>
              </w:rPr>
            </w:pPr>
            <w:r w:rsidRPr="001D4E88">
              <w:rPr>
                <w:noProof/>
                <w:lang w:bidi="fr-FR"/>
              </w:rPr>
              <w:fldChar w:fldCharType="begin"/>
            </w:r>
            <w:r w:rsidRPr="001D4E88">
              <w:rPr>
                <w:noProof/>
                <w:lang w:bidi="fr-FR"/>
              </w:rPr>
              <w:instrText xml:space="preserve"> IF </w:instrText>
            </w:r>
            <w:r w:rsidRPr="001D4E88">
              <w:rPr>
                <w:noProof/>
                <w:lang w:bidi="fr-FR"/>
              </w:rPr>
              <w:fldChar w:fldCharType="begin"/>
            </w:r>
            <w:r w:rsidRPr="001D4E88">
              <w:rPr>
                <w:noProof/>
                <w:lang w:bidi="fr-FR"/>
              </w:rPr>
              <w:instrText xml:space="preserve"> DocVariable MonthStart \@ dddd </w:instrText>
            </w:r>
            <w:r w:rsidRPr="001D4E88">
              <w:rPr>
                <w:noProof/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dimanche</w:instrText>
            </w:r>
            <w:r w:rsidRPr="001D4E88">
              <w:rPr>
                <w:noProof/>
                <w:lang w:bidi="fr-FR"/>
              </w:rPr>
              <w:fldChar w:fldCharType="end"/>
            </w:r>
            <w:r w:rsidRPr="001D4E88">
              <w:rPr>
                <w:noProof/>
                <w:lang w:bidi="fr-FR"/>
              </w:rPr>
              <w:instrText xml:space="preserve"> = “</w:instrText>
            </w:r>
            <w:r>
              <w:rPr>
                <w:noProof/>
                <w:lang w:bidi="fr-FR"/>
              </w:rPr>
              <w:instrText>l</w:instrText>
            </w:r>
            <w:r w:rsidRPr="00ED1CC3">
              <w:rPr>
                <w:noProof/>
                <w:lang w:bidi="fr-FR"/>
              </w:rPr>
              <w:instrText>undi</w:instrText>
            </w:r>
            <w:r w:rsidRPr="001D4E88">
              <w:rPr>
                <w:noProof/>
                <w:lang w:bidi="fr-FR"/>
              </w:rPr>
              <w:instrText>" 1 ""\# 0#</w:instrText>
            </w:r>
            <w:r w:rsidRPr="001D4E88">
              <w:rPr>
                <w:noProof/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DocVariable MonthStart \@ dddd </w:instrText>
            </w:r>
            <w:r>
              <w:rPr>
                <w:lang w:bidi="fr-FR"/>
              </w:rPr>
              <w:fldChar w:fldCharType="separate"/>
            </w:r>
            <w:r>
              <w:rPr>
                <w:lang w:bidi="fr-FR"/>
              </w:rPr>
              <w:instrText>dimanche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= “m</w:instrText>
            </w:r>
            <w:r w:rsidRPr="00ED1CC3">
              <w:rPr>
                <w:lang w:bidi="fr-FR"/>
              </w:rPr>
              <w:instrText>ardi</w:instrText>
            </w:r>
            <w:r>
              <w:rPr>
                <w:lang w:bidi="fr-FR"/>
              </w:rPr>
              <w:instrText xml:space="preserve">" 1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=A2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0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&lt;&gt; 0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=A2+1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"" 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\# 0#</w:instrTex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DocVariable MonthStart \@ dddd </w:instrText>
            </w:r>
            <w:r>
              <w:rPr>
                <w:lang w:bidi="fr-FR"/>
              </w:rPr>
              <w:fldChar w:fldCharType="separate"/>
            </w:r>
            <w:r>
              <w:rPr>
                <w:lang w:bidi="fr-FR"/>
              </w:rPr>
              <w:instrText>dimanche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= “m</w:instrText>
            </w:r>
            <w:r w:rsidRPr="00ED1CC3">
              <w:rPr>
                <w:lang w:bidi="fr-FR"/>
              </w:rPr>
              <w:instrText>ercredi</w:instrText>
            </w:r>
            <w:r>
              <w:rPr>
                <w:lang w:bidi="fr-FR"/>
              </w:rPr>
              <w:instrText xml:space="preserve">" 01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=B2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0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&lt;&gt; 0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=B2+1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3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"" 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\# 0#</w:instrTex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DocVariable MonthStart \@ dddd </w:instrText>
            </w:r>
            <w:r>
              <w:rPr>
                <w:lang w:bidi="fr-FR"/>
              </w:rPr>
              <w:fldChar w:fldCharType="separate"/>
            </w:r>
            <w:r>
              <w:rPr>
                <w:lang w:bidi="fr-FR"/>
              </w:rPr>
              <w:instrText>dimanche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= “j</w:instrText>
            </w:r>
            <w:r w:rsidRPr="00ED1CC3">
              <w:rPr>
                <w:lang w:bidi="fr-FR"/>
              </w:rPr>
              <w:instrText>eudi</w:instrText>
            </w:r>
            <w:r>
              <w:rPr>
                <w:lang w:bidi="fr-FR"/>
              </w:rPr>
              <w:instrText xml:space="preserve">" 1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=C2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0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&lt;&gt; 0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=C2+1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4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"" 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\# 0#</w:instrTex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DocVariable MonthStart \@ dddd </w:instrText>
            </w:r>
            <w:r>
              <w:rPr>
                <w:lang w:bidi="fr-FR"/>
              </w:rPr>
              <w:fldChar w:fldCharType="separate"/>
            </w:r>
            <w:r>
              <w:rPr>
                <w:lang w:bidi="fr-FR"/>
              </w:rPr>
              <w:instrText>dimanche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= “v</w:instrText>
            </w:r>
            <w:r w:rsidRPr="00ED1CC3">
              <w:rPr>
                <w:lang w:bidi="fr-FR"/>
              </w:rPr>
              <w:instrText>endredi</w:instrText>
            </w:r>
            <w:r>
              <w:rPr>
                <w:lang w:bidi="fr-FR"/>
              </w:rPr>
              <w:instrText xml:space="preserve">" 1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=D2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0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&lt;&gt; 0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=D2+1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5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"" 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\# 0#</w:instrTex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A31807" w:rsidRPr="001D4E88" w:rsidRDefault="00A31807" w:rsidP="00A31807">
            <w:pPr>
              <w:pStyle w:val="Date"/>
              <w:rPr>
                <w:rStyle w:val="Accentuation"/>
                <w:noProof/>
              </w:rPr>
            </w:pPr>
            <w:r w:rsidRPr="001D4E88">
              <w:rPr>
                <w:rStyle w:val="Accentuation"/>
                <w:noProof/>
                <w:lang w:bidi="fr-FR"/>
              </w:rPr>
              <w:fldChar w:fldCharType="begin"/>
            </w:r>
            <w:r w:rsidRPr="001D4E88">
              <w:rPr>
                <w:rStyle w:val="Accentuation"/>
                <w:noProof/>
                <w:lang w:bidi="fr-FR"/>
              </w:rPr>
              <w:instrText xml:space="preserve"> IF </w:instrText>
            </w:r>
            <w:r w:rsidRPr="001D4E88">
              <w:rPr>
                <w:rStyle w:val="Accentuation"/>
                <w:noProof/>
                <w:lang w:bidi="fr-FR"/>
              </w:rPr>
              <w:fldChar w:fldCharType="begin"/>
            </w:r>
            <w:r w:rsidRPr="001D4E88">
              <w:rPr>
                <w:rStyle w:val="Accentuation"/>
                <w:noProof/>
                <w:lang w:bidi="fr-FR"/>
              </w:rPr>
              <w:instrText xml:space="preserve"> DocVariable MonthStart \@ dddd </w:instrText>
            </w:r>
            <w:r w:rsidRPr="001D4E88">
              <w:rPr>
                <w:rStyle w:val="Accentuation"/>
                <w:noProof/>
                <w:lang w:bidi="fr-FR"/>
              </w:rPr>
              <w:fldChar w:fldCharType="separate"/>
            </w:r>
            <w:r>
              <w:rPr>
                <w:rStyle w:val="Accentuation"/>
                <w:noProof/>
                <w:lang w:bidi="fr-FR"/>
              </w:rPr>
              <w:instrText>dimanche</w:instrText>
            </w:r>
            <w:r w:rsidRPr="001D4E88">
              <w:rPr>
                <w:rStyle w:val="Accentuation"/>
                <w:noProof/>
                <w:lang w:bidi="fr-FR"/>
              </w:rPr>
              <w:fldChar w:fldCharType="end"/>
            </w:r>
            <w:r w:rsidRPr="001D4E88">
              <w:rPr>
                <w:rStyle w:val="Accentuation"/>
                <w:noProof/>
                <w:lang w:bidi="fr-FR"/>
              </w:rPr>
              <w:instrText xml:space="preserve"> = “</w:instrText>
            </w:r>
            <w:r w:rsidRPr="00ED1CC3">
              <w:rPr>
                <w:rStyle w:val="Accentuation"/>
                <w:noProof/>
                <w:lang w:bidi="fr-FR"/>
              </w:rPr>
              <w:instrText>samedi</w:instrText>
            </w:r>
            <w:r w:rsidRPr="001D4E88">
              <w:rPr>
                <w:rStyle w:val="Accentuation"/>
                <w:noProof/>
                <w:lang w:bidi="fr-FR"/>
              </w:rPr>
              <w:instrText xml:space="preserve">" 1 </w:instrText>
            </w:r>
            <w:r w:rsidRPr="001D4E88">
              <w:rPr>
                <w:rStyle w:val="Accentuation"/>
                <w:noProof/>
                <w:lang w:bidi="fr-FR"/>
              </w:rPr>
              <w:fldChar w:fldCharType="begin"/>
            </w:r>
            <w:r w:rsidRPr="001D4E88">
              <w:rPr>
                <w:rStyle w:val="Accentuation"/>
                <w:noProof/>
                <w:lang w:bidi="fr-FR"/>
              </w:rPr>
              <w:instrText xml:space="preserve"> IF </w:instrText>
            </w:r>
            <w:r w:rsidRPr="001D4E88">
              <w:rPr>
                <w:rStyle w:val="Accentuation"/>
                <w:noProof/>
                <w:lang w:bidi="fr-FR"/>
              </w:rPr>
              <w:fldChar w:fldCharType="begin"/>
            </w:r>
            <w:r w:rsidRPr="001D4E88">
              <w:rPr>
                <w:rStyle w:val="Accentuation"/>
                <w:noProof/>
                <w:lang w:bidi="fr-FR"/>
              </w:rPr>
              <w:instrText xml:space="preserve"> =E2 </w:instrText>
            </w:r>
            <w:r w:rsidRPr="001D4E88">
              <w:rPr>
                <w:rStyle w:val="Accentuation"/>
                <w:noProof/>
                <w:lang w:bidi="fr-FR"/>
              </w:rPr>
              <w:fldChar w:fldCharType="separate"/>
            </w:r>
            <w:r>
              <w:rPr>
                <w:rStyle w:val="Accentuation"/>
                <w:noProof/>
                <w:lang w:bidi="fr-FR"/>
              </w:rPr>
              <w:instrText>0</w:instrText>
            </w:r>
            <w:r w:rsidRPr="001D4E88">
              <w:rPr>
                <w:rStyle w:val="Accentuation"/>
                <w:noProof/>
                <w:lang w:bidi="fr-FR"/>
              </w:rPr>
              <w:fldChar w:fldCharType="end"/>
            </w:r>
            <w:r w:rsidRPr="001D4E88">
              <w:rPr>
                <w:rStyle w:val="Accentuation"/>
                <w:noProof/>
                <w:lang w:bidi="fr-FR"/>
              </w:rPr>
              <w:instrText xml:space="preserve"> &lt;&gt; 0 </w:instrText>
            </w:r>
            <w:r w:rsidRPr="001D4E88">
              <w:rPr>
                <w:rStyle w:val="Accentuation"/>
                <w:noProof/>
                <w:lang w:bidi="fr-FR"/>
              </w:rPr>
              <w:fldChar w:fldCharType="begin"/>
            </w:r>
            <w:r w:rsidRPr="001D4E88">
              <w:rPr>
                <w:rStyle w:val="Accentuation"/>
                <w:noProof/>
                <w:lang w:bidi="fr-FR"/>
              </w:rPr>
              <w:instrText xml:space="preserve"> =E2+1 </w:instrText>
            </w:r>
            <w:r w:rsidRPr="001D4E88">
              <w:rPr>
                <w:rStyle w:val="Accentuation"/>
                <w:noProof/>
                <w:lang w:bidi="fr-FR"/>
              </w:rPr>
              <w:fldChar w:fldCharType="separate"/>
            </w:r>
            <w:r>
              <w:rPr>
                <w:rStyle w:val="Accentuation"/>
                <w:noProof/>
                <w:lang w:bidi="fr-FR"/>
              </w:rPr>
              <w:instrText>6</w:instrText>
            </w:r>
            <w:r w:rsidRPr="001D4E88">
              <w:rPr>
                <w:rStyle w:val="Accentuation"/>
                <w:noProof/>
                <w:lang w:bidi="fr-FR"/>
              </w:rPr>
              <w:fldChar w:fldCharType="end"/>
            </w:r>
            <w:r w:rsidRPr="001D4E88">
              <w:rPr>
                <w:rStyle w:val="Accentuation"/>
                <w:noProof/>
                <w:lang w:bidi="fr-FR"/>
              </w:rPr>
              <w:instrText xml:space="preserve"> "" </w:instrText>
            </w:r>
            <w:r w:rsidRPr="001D4E88">
              <w:rPr>
                <w:rStyle w:val="Accentuation"/>
                <w:noProof/>
                <w:lang w:bidi="fr-FR"/>
              </w:rPr>
              <w:fldChar w:fldCharType="end"/>
            </w:r>
            <w:r w:rsidRPr="001D4E88">
              <w:rPr>
                <w:rStyle w:val="Accentuation"/>
                <w:noProof/>
                <w:lang w:bidi="fr-FR"/>
              </w:rPr>
              <w:instrText>\# 0#</w:instrText>
            </w:r>
            <w:r w:rsidRPr="001D4E88">
              <w:rPr>
                <w:rStyle w:val="Accentuation"/>
                <w:noProof/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  <w:rPr>
                <w:rStyle w:val="Accentuation"/>
              </w:rPr>
            </w:pPr>
            <w:r w:rsidRPr="00A31807">
              <w:rPr>
                <w:rStyle w:val="Accentuation"/>
                <w:color w:val="FF8135"/>
                <w:lang w:bidi="fr-FR"/>
              </w:rPr>
              <w:fldChar w:fldCharType="begin"/>
            </w:r>
            <w:r w:rsidRPr="00A31807">
              <w:rPr>
                <w:rStyle w:val="Accentuation"/>
                <w:color w:val="FF8135"/>
                <w:lang w:bidi="fr-FR"/>
              </w:rPr>
              <w:instrText xml:space="preserve"> IF 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begin"/>
            </w:r>
            <w:r w:rsidRPr="00A31807">
              <w:rPr>
                <w:rStyle w:val="Accentuation"/>
                <w:color w:val="FF8135"/>
                <w:lang w:bidi="fr-FR"/>
              </w:rPr>
              <w:instrText xml:space="preserve"> DocVariable MonthStart \@ dddd 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separate"/>
            </w:r>
            <w:r w:rsidRPr="00A31807">
              <w:rPr>
                <w:rStyle w:val="Accentuation"/>
                <w:color w:val="FF8135"/>
                <w:lang w:bidi="fr-FR"/>
              </w:rPr>
              <w:instrText>dimanche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end"/>
            </w:r>
            <w:r w:rsidRPr="00A31807">
              <w:rPr>
                <w:rStyle w:val="Accentuation"/>
                <w:color w:val="FF8135"/>
                <w:lang w:bidi="fr-FR"/>
              </w:rPr>
              <w:instrText xml:space="preserve"> = “dimanche" 1 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begin"/>
            </w:r>
            <w:r w:rsidRPr="00A31807">
              <w:rPr>
                <w:rStyle w:val="Accentuation"/>
                <w:color w:val="FF8135"/>
                <w:lang w:bidi="fr-FR"/>
              </w:rPr>
              <w:instrText xml:space="preserve"> IF 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begin"/>
            </w:r>
            <w:r w:rsidRPr="00A31807">
              <w:rPr>
                <w:rStyle w:val="Accentuation"/>
                <w:color w:val="FF8135"/>
                <w:lang w:bidi="fr-FR"/>
              </w:rPr>
              <w:instrText xml:space="preserve"> =F2 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separate"/>
            </w:r>
            <w:r w:rsidRPr="00A31807">
              <w:rPr>
                <w:rStyle w:val="Accentuation"/>
                <w:noProof/>
                <w:color w:val="FF8135"/>
                <w:lang w:bidi="fr-FR"/>
              </w:rPr>
              <w:instrText>6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end"/>
            </w:r>
            <w:r w:rsidRPr="00A31807">
              <w:rPr>
                <w:rStyle w:val="Accentuation"/>
                <w:color w:val="FF8135"/>
                <w:lang w:bidi="fr-FR"/>
              </w:rPr>
              <w:instrText xml:space="preserve"> &lt;&gt; 0 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begin"/>
            </w:r>
            <w:r w:rsidRPr="00A31807">
              <w:rPr>
                <w:rStyle w:val="Accentuation"/>
                <w:color w:val="FF8135"/>
                <w:lang w:bidi="fr-FR"/>
              </w:rPr>
              <w:instrText xml:space="preserve"> =F2+1 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separate"/>
            </w:r>
            <w:r w:rsidRPr="00A31807">
              <w:rPr>
                <w:rStyle w:val="Accentuation"/>
                <w:noProof/>
                <w:color w:val="FF8135"/>
                <w:lang w:bidi="fr-FR"/>
              </w:rPr>
              <w:instrText>7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end"/>
            </w:r>
            <w:r w:rsidRPr="00A31807">
              <w:rPr>
                <w:rStyle w:val="Accentuation"/>
                <w:color w:val="FF8135"/>
                <w:lang w:bidi="fr-FR"/>
              </w:rPr>
              <w:instrText xml:space="preserve"> "" 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separate"/>
            </w:r>
            <w:r w:rsidRPr="00A31807">
              <w:rPr>
                <w:rStyle w:val="Accentuation"/>
                <w:noProof/>
                <w:color w:val="FF8135"/>
                <w:lang w:bidi="fr-FR"/>
              </w:rPr>
              <w:instrText>7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end"/>
            </w:r>
            <w:r w:rsidRPr="00A31807">
              <w:rPr>
                <w:rStyle w:val="Accentuation"/>
                <w:color w:val="FF8135"/>
                <w:lang w:bidi="fr-FR"/>
              </w:rPr>
              <w:instrText>\# 0#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separate"/>
            </w:r>
            <w:r w:rsidRPr="00A31807">
              <w:rPr>
                <w:rStyle w:val="Accentuation"/>
                <w:noProof/>
                <w:color w:val="FF8135"/>
                <w:lang w:bidi="fr-FR"/>
              </w:rPr>
              <w:t>01</w:t>
            </w:r>
            <w:r w:rsidRPr="00A31807">
              <w:rPr>
                <w:rStyle w:val="Accentuation"/>
                <w:color w:val="FF8135"/>
                <w:lang w:bidi="fr-FR"/>
              </w:rPr>
              <w:fldChar w:fldCharType="end"/>
            </w:r>
          </w:p>
        </w:tc>
      </w:tr>
      <w:tr w:rsidR="00A31807" w:rsidTr="00A3180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</w:tr>
      <w:tr w:rsidR="00A31807" w:rsidTr="00A3180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Pr="001D4E88" w:rsidRDefault="00A31807" w:rsidP="00A31807">
            <w:pPr>
              <w:pStyle w:val="Date"/>
              <w:rPr>
                <w:noProof/>
              </w:rPr>
            </w:pPr>
            <w:r w:rsidRPr="001D4E88">
              <w:rPr>
                <w:noProof/>
                <w:lang w:bidi="fr-FR"/>
              </w:rPr>
              <w:fldChar w:fldCharType="begin"/>
            </w:r>
            <w:r w:rsidRPr="001D4E88">
              <w:rPr>
                <w:noProof/>
                <w:lang w:bidi="fr-FR"/>
              </w:rPr>
              <w:instrText xml:space="preserve"> =G2+1\# 0# </w:instrText>
            </w:r>
            <w:r w:rsidRPr="001D4E88">
              <w:rPr>
                <w:noProof/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02</w:t>
            </w:r>
            <w:r w:rsidRPr="001D4E88">
              <w:rPr>
                <w:noProof/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=A4+1 \# 0#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03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=B4+1\# 0#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04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=C4+1 \# 0#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05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=D4+1 \# 0#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06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Pr="00A31807" w:rsidRDefault="00A31807" w:rsidP="00A31807">
            <w:pPr>
              <w:pStyle w:val="Date"/>
              <w:rPr>
                <w:rStyle w:val="Accentuation"/>
                <w:color w:val="FF8135"/>
              </w:rPr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4FD0A4" wp14:editId="430400CA">
                      <wp:simplePos x="0" y="0"/>
                      <wp:positionH relativeFrom="column">
                        <wp:posOffset>-13000</wp:posOffset>
                      </wp:positionH>
                      <wp:positionV relativeFrom="paragraph">
                        <wp:posOffset>-29750</wp:posOffset>
                      </wp:positionV>
                      <wp:extent cx="1371600" cy="1072671"/>
                      <wp:effectExtent l="0" t="0" r="12700" b="6985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0726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200">
                                  <a:alpha val="45882"/>
                                </a:srgbClr>
                              </a:solidFill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1807" w:rsidRDefault="00B81EEB" w:rsidP="00B81EEB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14h00 – 16h00</w:t>
                                  </w:r>
                                </w:p>
                                <w:p w:rsidR="00B81EEB" w:rsidRPr="00B81EEB" w:rsidRDefault="00B81EEB" w:rsidP="00B81EEB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</w:p>
                                <w:p w:rsidR="00A31807" w:rsidRDefault="00B81EEB" w:rsidP="00A31807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 xml:space="preserve">Ateliers créatifs </w:t>
                                  </w:r>
                                </w:p>
                                <w:p w:rsidR="00B81EEB" w:rsidRDefault="00C06872" w:rsidP="00A31807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« </w:t>
                                  </w:r>
                                  <w:r w:rsidRPr="00C06872"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Peinture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 »</w:t>
                                  </w:r>
                                </w:p>
                                <w:p w:rsidR="00C06872" w:rsidRPr="00C06872" w:rsidRDefault="00C06872" w:rsidP="00A31807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A31807" w:rsidRDefault="00B81EEB" w:rsidP="00A31807">
                                  <w:r>
                                    <w:t xml:space="preserve">             </w:t>
                                  </w:r>
                                  <w:r w:rsidRPr="00B81EEB">
                                    <w:rPr>
                                      <w:sz w:val="16"/>
                                      <w:szCs w:val="16"/>
                                    </w:rPr>
                                    <w:t>A partir de 3 ans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4FD0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" o:spid="_x0000_s1026" type="#_x0000_t202" style="position:absolute;left:0;text-align:left;margin-left:-1pt;margin-top:-2.35pt;width:108pt;height:8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" fillcolor="#ff7200" strokecolor="#c5882b [3204]" strokeweight="1pt">
                      <v:fill opacity="30069f"/>
                      <v:textbox>
                        <w:txbxContent>
                          <w:p w:rsidR="00A31807" w:rsidRDefault="00B81EEB" w:rsidP="00B81EE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14h00 – 16h00</w:t>
                            </w:r>
                          </w:p>
                          <w:p w:rsidR="00B81EEB" w:rsidRPr="00B81EEB" w:rsidRDefault="00B81EEB" w:rsidP="00B81EE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A31807" w:rsidRDefault="00B81EEB" w:rsidP="00A3180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Ateliers créatifs </w:t>
                            </w:r>
                          </w:p>
                          <w:p w:rsidR="00B81EEB" w:rsidRDefault="00C06872" w:rsidP="00A3180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« </w:t>
                            </w:r>
                            <w:r w:rsidRPr="00C06872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Peinture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 »</w:t>
                            </w:r>
                          </w:p>
                          <w:p w:rsidR="00C06872" w:rsidRPr="00C06872" w:rsidRDefault="00C06872" w:rsidP="00A3180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8"/>
                                <w:szCs w:val="8"/>
                              </w:rPr>
                            </w:pPr>
                          </w:p>
                          <w:p w:rsidR="00A31807" w:rsidRDefault="00B81EEB" w:rsidP="00A31807">
                            <w:r>
                              <w:t xml:space="preserve">             </w:t>
                            </w:r>
                            <w:r w:rsidRPr="00B81EEB">
                              <w:rPr>
                                <w:sz w:val="16"/>
                                <w:szCs w:val="16"/>
                              </w:rPr>
                              <w:t>A partir de 3 ans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1807">
              <w:rPr>
                <w:rStyle w:val="Accentuation"/>
                <w:color w:val="FF8135"/>
                <w:lang w:bidi="fr-FR"/>
              </w:rPr>
              <w:fldChar w:fldCharType="begin"/>
            </w:r>
            <w:r w:rsidRPr="00A31807">
              <w:rPr>
                <w:rStyle w:val="Accentuation"/>
                <w:color w:val="FF8135"/>
                <w:lang w:bidi="fr-FR"/>
              </w:rPr>
              <w:instrText xml:space="preserve"> =E4+1\# 0# 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separate"/>
            </w:r>
            <w:r w:rsidRPr="00A31807">
              <w:rPr>
                <w:rStyle w:val="Accentuation"/>
                <w:noProof/>
                <w:color w:val="FF8135"/>
                <w:lang w:bidi="fr-FR"/>
              </w:rPr>
              <w:t>07</w:t>
            </w:r>
            <w:r w:rsidRPr="00A31807">
              <w:rPr>
                <w:rStyle w:val="Accentuation"/>
                <w:color w:val="FF8135"/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Pr="00A31807" w:rsidRDefault="00A31807" w:rsidP="00A31807">
            <w:pPr>
              <w:pStyle w:val="Date"/>
              <w:rPr>
                <w:rStyle w:val="Accentuation"/>
                <w:color w:val="FF8135"/>
              </w:rPr>
            </w:pPr>
            <w:r w:rsidRPr="00A31807">
              <w:rPr>
                <w:rStyle w:val="Accentuation"/>
                <w:color w:val="FF8135"/>
                <w:lang w:bidi="fr-FR"/>
              </w:rPr>
              <w:fldChar w:fldCharType="begin"/>
            </w:r>
            <w:r w:rsidRPr="00A31807">
              <w:rPr>
                <w:rStyle w:val="Accentuation"/>
                <w:color w:val="FF8135"/>
                <w:lang w:bidi="fr-FR"/>
              </w:rPr>
              <w:instrText xml:space="preserve"> =F4+1\# 0# 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separate"/>
            </w:r>
            <w:r w:rsidRPr="00A31807">
              <w:rPr>
                <w:rStyle w:val="Accentuation"/>
                <w:noProof/>
                <w:color w:val="FF8135"/>
                <w:lang w:bidi="fr-FR"/>
              </w:rPr>
              <w:t>08</w:t>
            </w:r>
            <w:r w:rsidRPr="00A31807">
              <w:rPr>
                <w:rStyle w:val="Accentuation"/>
                <w:color w:val="FF8135"/>
                <w:lang w:bidi="fr-FR"/>
              </w:rPr>
              <w:fldChar w:fldCharType="end"/>
            </w:r>
          </w:p>
        </w:tc>
      </w:tr>
      <w:tr w:rsidR="00A31807" w:rsidTr="00A3180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C06872" w:rsidP="00A31807"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CA5B972" wp14:editId="6CC810C5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-339090</wp:posOffset>
                      </wp:positionV>
                      <wp:extent cx="1419860" cy="1079500"/>
                      <wp:effectExtent l="0" t="0" r="15240" b="1270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860" cy="1079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  <a:alpha val="45882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AAA" w:rsidRDefault="00BC6AAA" w:rsidP="00BC6AAA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0</w:t>
                                  </w: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h00 –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6</w:t>
                                  </w: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h00</w:t>
                                  </w:r>
                                </w:p>
                                <w:p w:rsidR="00BC6AAA" w:rsidRPr="00BC6AAA" w:rsidRDefault="00BC6AAA" w:rsidP="00BC6AAA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:rsidR="00BC6AAA" w:rsidRPr="007F5932" w:rsidRDefault="00BC6AAA" w:rsidP="00BC6AAA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</w:rPr>
                                    <w:t xml:space="preserve">Sortie culturelle </w:t>
                                  </w:r>
                                </w:p>
                                <w:p w:rsidR="00BC6AAA" w:rsidRPr="00C06872" w:rsidRDefault="00BC6AAA" w:rsidP="00BC6AAA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C06872" w:rsidRDefault="00C06872" w:rsidP="00C06872">
                                  <w:pPr>
                                    <w:jc w:val="right"/>
                                  </w:pPr>
                                  <w:r>
                                    <w:t>Musée</w:t>
                                  </w:r>
                                </w:p>
                                <w:p w:rsidR="00BC6AAA" w:rsidRDefault="00BC6AAA" w:rsidP="00BC6AA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5B972" id="Zone de texte 7" o:spid="_x0000_s1027" type="#_x0000_t202" style="position:absolute;margin-left:-2.15pt;margin-top:-26.7pt;width:111.8pt;height: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" fillcolor="#73bbcd [1941]" strokecolor="#265d6a [2405]" strokeweight="1pt">
                      <v:fill opacity="30069f"/>
                      <v:textbox>
                        <w:txbxContent>
                          <w:p w:rsidR="00BC6AAA" w:rsidRDefault="00BC6AAA" w:rsidP="00BC6AA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0</w:t>
                            </w: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h00 –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6</w:t>
                            </w: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h00</w:t>
                            </w:r>
                          </w:p>
                          <w:p w:rsidR="00BC6AAA" w:rsidRPr="00BC6AAA" w:rsidRDefault="00BC6AAA" w:rsidP="00BC6AA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15"/>
                                <w:szCs w:val="15"/>
                              </w:rPr>
                            </w:pPr>
                          </w:p>
                          <w:p w:rsidR="00BC6AAA" w:rsidRPr="007F5932" w:rsidRDefault="00BC6AAA" w:rsidP="00BC6AA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Sortie culturelle </w:t>
                            </w:r>
                          </w:p>
                          <w:p w:rsidR="00BC6AAA" w:rsidRPr="00C06872" w:rsidRDefault="00BC6AAA" w:rsidP="00BC6AA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:rsidR="00C06872" w:rsidRDefault="00C06872" w:rsidP="00C06872">
                            <w:pPr>
                              <w:jc w:val="right"/>
                            </w:pPr>
                            <w:r>
                              <w:t>Musée</w:t>
                            </w:r>
                          </w:p>
                          <w:p w:rsidR="00BC6AAA" w:rsidRDefault="00BC6AAA" w:rsidP="00BC6AA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</w:tr>
      <w:tr w:rsidR="00A31807" w:rsidTr="00A3180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Pr="001D4E88" w:rsidRDefault="00A31807" w:rsidP="00A31807">
            <w:pPr>
              <w:pStyle w:val="Date"/>
            </w:pP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=G4+1\# 0# </w:instrText>
            </w:r>
            <w:r w:rsidRPr="001D4E88"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09</w:t>
            </w:r>
            <w:r w:rsidRPr="001D4E88"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=A6+1\# 0#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10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=B6+1\# 0#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11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=C6+1\# 0#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12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=D6+1 \# 0#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13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Pr="00A31807" w:rsidRDefault="00A31807" w:rsidP="00A31807">
            <w:pPr>
              <w:pStyle w:val="Date"/>
              <w:rPr>
                <w:rStyle w:val="Accentuation"/>
                <w:color w:val="FF8135"/>
              </w:rPr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A4FD0A4" wp14:editId="430400CA">
                      <wp:simplePos x="0" y="0"/>
                      <wp:positionH relativeFrom="column">
                        <wp:posOffset>-13000</wp:posOffset>
                      </wp:positionH>
                      <wp:positionV relativeFrom="paragraph">
                        <wp:posOffset>-28407</wp:posOffset>
                      </wp:positionV>
                      <wp:extent cx="1371600" cy="1069675"/>
                      <wp:effectExtent l="0" t="0" r="12700" b="1016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069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200">
                                  <a:alpha val="45882"/>
                                </a:srgbClr>
                              </a:solidFill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5E2A" w:rsidRDefault="00075E2A" w:rsidP="00075E2A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14h00 – 16h00</w:t>
                                  </w:r>
                                </w:p>
                                <w:p w:rsidR="00A31807" w:rsidRPr="00C06872" w:rsidRDefault="00A31807" w:rsidP="00A31807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</w:p>
                                <w:p w:rsidR="00B81EEB" w:rsidRPr="00A31807" w:rsidRDefault="00B81EEB" w:rsidP="00B81EEB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 xml:space="preserve">Ateliers créatifs </w:t>
                                  </w:r>
                                </w:p>
                                <w:p w:rsidR="00075E2A" w:rsidRDefault="00C06872" w:rsidP="00C06872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« </w:t>
                                  </w:r>
                                  <w:r>
                                    <w:t>M</w:t>
                                  </w:r>
                                  <w:r>
                                    <w:t>odelage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 »</w:t>
                                  </w:r>
                                </w:p>
                                <w:p w:rsidR="00C06872" w:rsidRPr="00C06872" w:rsidRDefault="00C06872" w:rsidP="00C06872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C06872" w:rsidRPr="00C06872" w:rsidRDefault="00C06872" w:rsidP="00C06872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A31807" w:rsidRDefault="00075E2A" w:rsidP="00075E2A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 </w:t>
                                  </w:r>
                                  <w:r w:rsidRPr="00B81EEB">
                                    <w:rPr>
                                      <w:sz w:val="16"/>
                                      <w:szCs w:val="16"/>
                                    </w:rPr>
                                    <w:t xml:space="preserve">A partir de </w:t>
                                  </w:r>
                                  <w:r w:rsidR="00C06872">
                                    <w:rPr>
                                      <w:sz w:val="16"/>
                                      <w:szCs w:val="16"/>
                                    </w:rPr>
                                    <w:t>7</w:t>
                                  </w:r>
                                  <w:r w:rsidRPr="00B81EEB">
                                    <w:rPr>
                                      <w:sz w:val="16"/>
                                      <w:szCs w:val="16"/>
                                    </w:rPr>
                                    <w:t xml:space="preserve"> ans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FD0A4" id="Zone de texte 8" o:spid="_x0000_s1028" type="#_x0000_t202" style="position:absolute;left:0;text-align:left;margin-left:-1pt;margin-top:-2.25pt;width:108pt;height:8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" fillcolor="#ff7200" strokecolor="#c5882b [3204]" strokeweight="1pt">
                      <v:fill opacity="30069f"/>
                      <v:textbox>
                        <w:txbxContent>
                          <w:p w:rsidR="00075E2A" w:rsidRDefault="00075E2A" w:rsidP="00075E2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14h00 – 16h00</w:t>
                            </w:r>
                          </w:p>
                          <w:p w:rsidR="00A31807" w:rsidRPr="00C06872" w:rsidRDefault="00A31807" w:rsidP="00A3180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B81EEB" w:rsidRPr="00A31807" w:rsidRDefault="00B81EEB" w:rsidP="00B81EE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Ateliers créatifs </w:t>
                            </w:r>
                          </w:p>
                          <w:p w:rsidR="00075E2A" w:rsidRDefault="00C06872" w:rsidP="00C0687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« </w:t>
                            </w:r>
                            <w:r>
                              <w:t>M</w:t>
                            </w:r>
                            <w:r>
                              <w:t>odelage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 »</w:t>
                            </w:r>
                          </w:p>
                          <w:p w:rsidR="00C06872" w:rsidRPr="00C06872" w:rsidRDefault="00C06872" w:rsidP="00C0687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"/>
                                <w:szCs w:val="2"/>
                              </w:rPr>
                            </w:pPr>
                          </w:p>
                          <w:p w:rsidR="00C06872" w:rsidRPr="00C06872" w:rsidRDefault="00C06872" w:rsidP="00C0687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"/>
                                <w:szCs w:val="2"/>
                              </w:rPr>
                            </w:pPr>
                          </w:p>
                          <w:p w:rsidR="00A31807" w:rsidRDefault="00075E2A" w:rsidP="00075E2A"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B81EEB">
                              <w:rPr>
                                <w:sz w:val="16"/>
                                <w:szCs w:val="16"/>
                              </w:rPr>
                              <w:t xml:space="preserve">A partir de </w:t>
                            </w:r>
                            <w:r w:rsidR="00C06872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B81EEB">
                              <w:rPr>
                                <w:sz w:val="16"/>
                                <w:szCs w:val="16"/>
                              </w:rPr>
                              <w:t xml:space="preserve"> ans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1807">
              <w:rPr>
                <w:rStyle w:val="Accentuation"/>
                <w:color w:val="FF8135"/>
                <w:lang w:bidi="fr-FR"/>
              </w:rPr>
              <w:fldChar w:fldCharType="begin"/>
            </w:r>
            <w:r w:rsidRPr="00A31807">
              <w:rPr>
                <w:rStyle w:val="Accentuation"/>
                <w:color w:val="FF8135"/>
                <w:lang w:bidi="fr-FR"/>
              </w:rPr>
              <w:instrText xml:space="preserve"> =E6+1\# 0# 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separate"/>
            </w:r>
            <w:r w:rsidRPr="00A31807">
              <w:rPr>
                <w:rStyle w:val="Accentuation"/>
                <w:noProof/>
                <w:color w:val="FF8135"/>
                <w:lang w:bidi="fr-FR"/>
              </w:rPr>
              <w:t>14</w:t>
            </w:r>
            <w:r w:rsidRPr="00A31807">
              <w:rPr>
                <w:rStyle w:val="Accentuation"/>
                <w:color w:val="FF8135"/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Pr="00A31807" w:rsidRDefault="00FA7EEB" w:rsidP="00A31807">
            <w:pPr>
              <w:pStyle w:val="Date"/>
              <w:rPr>
                <w:rStyle w:val="Accentuation"/>
                <w:color w:val="FF8135"/>
              </w:rPr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A5B972" wp14:editId="6CC810C5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-42545</wp:posOffset>
                      </wp:positionV>
                      <wp:extent cx="1419860" cy="1068705"/>
                      <wp:effectExtent l="0" t="0" r="15240" b="10795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860" cy="1068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  <a:alpha val="45882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AAA" w:rsidRDefault="00BC6AAA" w:rsidP="00BC6AAA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0</w:t>
                                  </w: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h00 –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6</w:t>
                                  </w: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h00</w:t>
                                  </w:r>
                                </w:p>
                                <w:p w:rsidR="00BC6AAA" w:rsidRPr="00BC6AAA" w:rsidRDefault="00BC6AAA" w:rsidP="00BC6AAA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:rsidR="00BC6AAA" w:rsidRPr="007F5932" w:rsidRDefault="00BC6AAA" w:rsidP="00BC6AAA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</w:rPr>
                                    <w:t xml:space="preserve">Sortie culturelle </w:t>
                                  </w:r>
                                </w:p>
                                <w:p w:rsidR="00C06872" w:rsidRPr="00C06872" w:rsidRDefault="00C06872" w:rsidP="00C06872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t xml:space="preserve">            </w:t>
                                  </w:r>
                                </w:p>
                                <w:p w:rsidR="00C06872" w:rsidRDefault="00C06872" w:rsidP="00C06872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 Parc d’attractions</w:t>
                                  </w:r>
                                </w:p>
                                <w:p w:rsidR="00BC6AAA" w:rsidRDefault="00BC6AAA" w:rsidP="00BC6AAA"/>
                                <w:p w:rsidR="00BC6AAA" w:rsidRDefault="00BC6AAA" w:rsidP="00BC6AA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5B972" id="Zone de texte 12" o:spid="_x0000_s1029" type="#_x0000_t202" style="position:absolute;left:0;text-align:left;margin-left:-3.35pt;margin-top:-3.35pt;width:111.8pt;height:84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" fillcolor="#73bbcd [1941]" strokecolor="#265d6a [2405]" strokeweight="1pt">
                      <v:fill opacity="30069f"/>
                      <v:textbox>
                        <w:txbxContent>
                          <w:p w:rsidR="00BC6AAA" w:rsidRDefault="00BC6AAA" w:rsidP="00BC6AA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0</w:t>
                            </w: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h00 –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6</w:t>
                            </w: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h00</w:t>
                            </w:r>
                          </w:p>
                          <w:p w:rsidR="00BC6AAA" w:rsidRPr="00BC6AAA" w:rsidRDefault="00BC6AAA" w:rsidP="00BC6AA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15"/>
                                <w:szCs w:val="15"/>
                              </w:rPr>
                            </w:pPr>
                          </w:p>
                          <w:p w:rsidR="00BC6AAA" w:rsidRPr="007F5932" w:rsidRDefault="00BC6AAA" w:rsidP="00BC6AA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Sortie culturelle </w:t>
                            </w:r>
                          </w:p>
                          <w:p w:rsidR="00C06872" w:rsidRPr="00C06872" w:rsidRDefault="00C06872" w:rsidP="00C06872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t xml:space="preserve">            </w:t>
                            </w:r>
                          </w:p>
                          <w:p w:rsidR="00C06872" w:rsidRDefault="00C06872" w:rsidP="00C06872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Parc d’attractions</w:t>
                            </w:r>
                          </w:p>
                          <w:p w:rsidR="00BC6AAA" w:rsidRDefault="00BC6AAA" w:rsidP="00BC6AAA"/>
                          <w:p w:rsidR="00BC6AAA" w:rsidRDefault="00BC6AAA" w:rsidP="00BC6AAA"/>
                        </w:txbxContent>
                      </v:textbox>
                    </v:shape>
                  </w:pict>
                </mc:Fallback>
              </mc:AlternateContent>
            </w:r>
            <w:r w:rsidR="00A31807" w:rsidRPr="00A31807">
              <w:rPr>
                <w:rStyle w:val="Accentuation"/>
                <w:color w:val="FF8135"/>
                <w:lang w:bidi="fr-FR"/>
              </w:rPr>
              <w:fldChar w:fldCharType="begin"/>
            </w:r>
            <w:r w:rsidR="00A31807" w:rsidRPr="00A31807">
              <w:rPr>
                <w:rStyle w:val="Accentuation"/>
                <w:color w:val="FF8135"/>
                <w:lang w:bidi="fr-FR"/>
              </w:rPr>
              <w:instrText xml:space="preserve"> =F6+1\# 0# </w:instrText>
            </w:r>
            <w:r w:rsidR="00A31807" w:rsidRPr="00A31807">
              <w:rPr>
                <w:rStyle w:val="Accentuation"/>
                <w:color w:val="FF8135"/>
                <w:lang w:bidi="fr-FR"/>
              </w:rPr>
              <w:fldChar w:fldCharType="separate"/>
            </w:r>
            <w:r w:rsidR="00A31807" w:rsidRPr="00A31807">
              <w:rPr>
                <w:rStyle w:val="Accentuation"/>
                <w:noProof/>
                <w:color w:val="FF8135"/>
                <w:lang w:bidi="fr-FR"/>
              </w:rPr>
              <w:t>15</w:t>
            </w:r>
            <w:r w:rsidR="00A31807" w:rsidRPr="00A31807">
              <w:rPr>
                <w:rStyle w:val="Accentuation"/>
                <w:color w:val="FF8135"/>
                <w:lang w:bidi="fr-FR"/>
              </w:rPr>
              <w:fldChar w:fldCharType="end"/>
            </w:r>
          </w:p>
        </w:tc>
      </w:tr>
      <w:tr w:rsidR="00A31807" w:rsidTr="00A3180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3B0F6E" w:rsidP="00A31807"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546DF17" wp14:editId="7AE932A5">
                      <wp:simplePos x="0" y="0"/>
                      <wp:positionH relativeFrom="column">
                        <wp:posOffset>-46062</wp:posOffset>
                      </wp:positionH>
                      <wp:positionV relativeFrom="paragraph">
                        <wp:posOffset>-337283</wp:posOffset>
                      </wp:positionV>
                      <wp:extent cx="1405792" cy="1069675"/>
                      <wp:effectExtent l="0" t="0" r="17145" b="10160"/>
                      <wp:wrapNone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5792" cy="1069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45098"/>
                                </a:srgb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2E85" w:rsidRDefault="00F72E85" w:rsidP="00F72E85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1</w:t>
                                  </w:r>
                                  <w:r w:rsidR="007A40A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7</w:t>
                                  </w: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h00 – 1</w:t>
                                  </w:r>
                                  <w:r w:rsidR="007A40A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8</w:t>
                                  </w: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h00</w:t>
                                  </w:r>
                                </w:p>
                                <w:p w:rsidR="00F72E85" w:rsidRPr="00BC6AAA" w:rsidRDefault="00F72E85" w:rsidP="00F72E85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:rsidR="00F72E85" w:rsidRPr="007F5932" w:rsidRDefault="007762C6" w:rsidP="00F72E85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</w:rPr>
                                    <w:t>Atelier esthétique</w:t>
                                  </w:r>
                                </w:p>
                                <w:p w:rsidR="00F72E85" w:rsidRDefault="00F72E85" w:rsidP="00F72E85"/>
                                <w:p w:rsidR="00F72E85" w:rsidRDefault="00F72E85" w:rsidP="00F72E8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6DF17" id="Zone de texte 14" o:spid="_x0000_s1030" type="#_x0000_t202" style="position:absolute;margin-left:-3.65pt;margin-top:-26.55pt;width:110.7pt;height:8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" fillcolor="yellow" strokecolor="yellow" strokeweight="1pt">
                      <v:fill opacity="29555f"/>
                      <v:textbox>
                        <w:txbxContent>
                          <w:p w:rsidR="00F72E85" w:rsidRDefault="00F72E85" w:rsidP="00F72E85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1</w:t>
                            </w:r>
                            <w:r w:rsidR="007A40A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7</w:t>
                            </w: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h00 – 1</w:t>
                            </w:r>
                            <w:r w:rsidR="007A40A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8</w:t>
                            </w: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h00</w:t>
                            </w:r>
                          </w:p>
                          <w:p w:rsidR="00F72E85" w:rsidRPr="00BC6AAA" w:rsidRDefault="00F72E85" w:rsidP="00F72E85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15"/>
                                <w:szCs w:val="15"/>
                              </w:rPr>
                            </w:pPr>
                          </w:p>
                          <w:p w:rsidR="00F72E85" w:rsidRPr="007F5932" w:rsidRDefault="007762C6" w:rsidP="00F72E85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Atelier esthétique</w:t>
                            </w:r>
                          </w:p>
                          <w:p w:rsidR="00F72E85" w:rsidRDefault="00F72E85" w:rsidP="00F72E85"/>
                          <w:p w:rsidR="00F72E85" w:rsidRDefault="00F72E85" w:rsidP="00F72E8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C06872" w:rsidP="00A31807"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171A51" wp14:editId="1A596514">
                      <wp:simplePos x="0" y="0"/>
                      <wp:positionH relativeFrom="column">
                        <wp:posOffset>-43765</wp:posOffset>
                      </wp:positionH>
                      <wp:positionV relativeFrom="paragraph">
                        <wp:posOffset>-337283</wp:posOffset>
                      </wp:positionV>
                      <wp:extent cx="1424158" cy="1061049"/>
                      <wp:effectExtent l="0" t="0" r="11430" b="1905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4158" cy="10610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  <a:alpha val="45882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AAA" w:rsidRDefault="00BC6AAA" w:rsidP="00BC6AAA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1</w:t>
                                  </w: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h00 – 1</w:t>
                                  </w:r>
                                  <w:r w:rsidR="00C0687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4</w:t>
                                  </w: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h00</w:t>
                                  </w:r>
                                </w:p>
                                <w:p w:rsidR="00BC6AAA" w:rsidRDefault="00BC6AAA" w:rsidP="00BC6AAA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BC6AAA" w:rsidRDefault="00BC6AAA" w:rsidP="007F5932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7F5932" w:rsidRPr="00BC6AAA" w:rsidRDefault="007F5932" w:rsidP="007F5932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 w:rsidRPr="00BC6AA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</w:rPr>
                                    <w:t>Ateliers cuisine</w:t>
                                  </w:r>
                                </w:p>
                                <w:p w:rsidR="007F5932" w:rsidRDefault="007F5932" w:rsidP="007F59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71A51" id="Zone de texte 4" o:spid="_x0000_s1031" type="#_x0000_t202" style="position:absolute;margin-left:-3.45pt;margin-top:-26.55pt;width:112.15pt;height:8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" fillcolor="#c89aae [1945]" strokecolor="#c89aae [1945]" strokeweight="1pt">
                      <v:fill opacity="30069f"/>
                      <v:textbox>
                        <w:txbxContent>
                          <w:p w:rsidR="00BC6AAA" w:rsidRDefault="00BC6AAA" w:rsidP="00BC6AA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1</w:t>
                            </w: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h00 – 1</w:t>
                            </w:r>
                            <w:r w:rsidR="00C0687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4</w:t>
                            </w: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h00</w:t>
                            </w:r>
                          </w:p>
                          <w:p w:rsidR="00BC6AAA" w:rsidRDefault="00BC6AAA" w:rsidP="00BC6AA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</w:pPr>
                          </w:p>
                          <w:p w:rsidR="00BC6AAA" w:rsidRDefault="00BC6AAA" w:rsidP="007F593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</w:pPr>
                          </w:p>
                          <w:p w:rsidR="007F5932" w:rsidRPr="00BC6AAA" w:rsidRDefault="007F5932" w:rsidP="007F593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BC6AA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Ateliers cuisine</w:t>
                            </w:r>
                          </w:p>
                          <w:p w:rsidR="007F5932" w:rsidRDefault="007F5932" w:rsidP="007F593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</w:tr>
      <w:tr w:rsidR="00A31807" w:rsidTr="00A3180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Pr="001D4E88" w:rsidRDefault="00A31807" w:rsidP="00A31807">
            <w:pPr>
              <w:pStyle w:val="Date"/>
            </w:pP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=G6+1\# 0# </w:instrText>
            </w:r>
            <w:r w:rsidRPr="001D4E88"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16</w:t>
            </w:r>
            <w:r w:rsidRPr="001D4E88"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=A8+1\# 0#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17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=B8+1\# 0#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18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=C8+1\# 0#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19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=D8+1\# 0#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20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Pr="00A31807" w:rsidRDefault="00A31807" w:rsidP="00A31807">
            <w:pPr>
              <w:pStyle w:val="Date"/>
              <w:rPr>
                <w:rStyle w:val="Accentuation"/>
                <w:color w:val="FF8135"/>
              </w:rPr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03FF8AB" wp14:editId="513370C4">
                      <wp:simplePos x="0" y="0"/>
                      <wp:positionH relativeFrom="column">
                        <wp:posOffset>-13000</wp:posOffset>
                      </wp:positionH>
                      <wp:positionV relativeFrom="paragraph">
                        <wp:posOffset>-36027</wp:posOffset>
                      </wp:positionV>
                      <wp:extent cx="1371600" cy="1067507"/>
                      <wp:effectExtent l="0" t="0" r="12700" b="12065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0675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200">
                                  <a:alpha val="45882"/>
                                </a:srgbClr>
                              </a:solidFill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932" w:rsidRDefault="007F5932" w:rsidP="007F5932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14h00 – 16h00</w:t>
                                  </w:r>
                                </w:p>
                                <w:p w:rsidR="00A31807" w:rsidRPr="00C06872" w:rsidRDefault="00A31807" w:rsidP="00A31807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B81EEB" w:rsidRPr="00A31807" w:rsidRDefault="00B81EEB" w:rsidP="00B81EEB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>Ateliers créatifs</w:t>
                                  </w:r>
                                  <w:r w:rsidR="007762C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075E2A" w:rsidRDefault="00C06872" w:rsidP="00C06872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«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Spéciale NOEL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  <w:t> »</w:t>
                                  </w:r>
                                </w:p>
                                <w:p w:rsidR="00C06872" w:rsidRPr="00C06872" w:rsidRDefault="00C06872" w:rsidP="00C06872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 w:rsidR="00A31807" w:rsidRDefault="00075E2A" w:rsidP="00075E2A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   </w:t>
                                  </w:r>
                                  <w:r w:rsidRPr="00B81EEB">
                                    <w:rPr>
                                      <w:sz w:val="16"/>
                                      <w:szCs w:val="16"/>
                                    </w:rPr>
                                    <w:t>A partir de 3 ans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FF8AB" id="Zone de texte 9" o:spid="_x0000_s1032" type="#_x0000_t202" style="position:absolute;left:0;text-align:left;margin-left:-1pt;margin-top:-2.85pt;width:108pt;height:8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" fillcolor="#ff7200" strokecolor="#c5882b [3204]" strokeweight="1pt">
                      <v:fill opacity="30069f"/>
                      <v:textbox>
                        <w:txbxContent>
                          <w:p w:rsidR="007F5932" w:rsidRDefault="007F5932" w:rsidP="007F593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14h00 – 16h00</w:t>
                            </w:r>
                          </w:p>
                          <w:p w:rsidR="00A31807" w:rsidRPr="00C06872" w:rsidRDefault="00A31807" w:rsidP="00A3180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:rsidR="00B81EEB" w:rsidRPr="00A31807" w:rsidRDefault="00B81EEB" w:rsidP="00B81EE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Ateliers créatifs</w:t>
                            </w:r>
                            <w:r w:rsidR="007762C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75E2A" w:rsidRDefault="00C06872" w:rsidP="00C0687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« 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Spéciale NOEL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 »</w:t>
                            </w:r>
                          </w:p>
                          <w:p w:rsidR="00C06872" w:rsidRPr="00C06872" w:rsidRDefault="00C06872" w:rsidP="00C0687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6"/>
                                <w:szCs w:val="6"/>
                              </w:rPr>
                            </w:pPr>
                          </w:p>
                          <w:p w:rsidR="00A31807" w:rsidRDefault="00075E2A" w:rsidP="00075E2A"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B81EEB">
                              <w:rPr>
                                <w:sz w:val="16"/>
                                <w:szCs w:val="16"/>
                              </w:rPr>
                              <w:t>A partir de 3 ans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1807">
              <w:rPr>
                <w:rStyle w:val="Accentuation"/>
                <w:color w:val="FF8135"/>
                <w:lang w:bidi="fr-FR"/>
              </w:rPr>
              <w:fldChar w:fldCharType="begin"/>
            </w:r>
            <w:r w:rsidRPr="00A31807">
              <w:rPr>
                <w:rStyle w:val="Accentuation"/>
                <w:color w:val="FF8135"/>
                <w:lang w:bidi="fr-FR"/>
              </w:rPr>
              <w:instrText xml:space="preserve"> =E8+1\# 0# 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separate"/>
            </w:r>
            <w:r w:rsidRPr="00A31807">
              <w:rPr>
                <w:rStyle w:val="Accentuation"/>
                <w:noProof/>
                <w:color w:val="FF8135"/>
                <w:lang w:bidi="fr-FR"/>
              </w:rPr>
              <w:t>21</w:t>
            </w:r>
            <w:r w:rsidRPr="00A31807">
              <w:rPr>
                <w:rStyle w:val="Accentuation"/>
                <w:color w:val="FF8135"/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Pr="00A31807" w:rsidRDefault="00A31807" w:rsidP="00A31807">
            <w:pPr>
              <w:pStyle w:val="Date"/>
              <w:rPr>
                <w:rStyle w:val="Accentuation"/>
                <w:color w:val="FF8135"/>
              </w:rPr>
            </w:pPr>
            <w:r w:rsidRPr="00A31807">
              <w:rPr>
                <w:rStyle w:val="Accentuation"/>
                <w:color w:val="FF8135"/>
                <w:lang w:bidi="fr-FR"/>
              </w:rPr>
              <w:fldChar w:fldCharType="begin"/>
            </w:r>
            <w:r w:rsidRPr="00A31807">
              <w:rPr>
                <w:rStyle w:val="Accentuation"/>
                <w:color w:val="FF8135"/>
                <w:lang w:bidi="fr-FR"/>
              </w:rPr>
              <w:instrText xml:space="preserve"> =F8+1\# 0# </w:instrText>
            </w:r>
            <w:r w:rsidRPr="00A31807">
              <w:rPr>
                <w:rStyle w:val="Accentuation"/>
                <w:color w:val="FF8135"/>
                <w:lang w:bidi="fr-FR"/>
              </w:rPr>
              <w:fldChar w:fldCharType="separate"/>
            </w:r>
            <w:r w:rsidRPr="00A31807">
              <w:rPr>
                <w:rStyle w:val="Accentuation"/>
                <w:noProof/>
                <w:color w:val="FF8135"/>
                <w:lang w:bidi="fr-FR"/>
              </w:rPr>
              <w:t>22</w:t>
            </w:r>
            <w:r w:rsidRPr="00A31807">
              <w:rPr>
                <w:rStyle w:val="Accentuation"/>
                <w:color w:val="FF8135"/>
                <w:lang w:bidi="fr-FR"/>
              </w:rPr>
              <w:fldChar w:fldCharType="end"/>
            </w:r>
          </w:p>
        </w:tc>
      </w:tr>
      <w:tr w:rsidR="00A31807" w:rsidTr="00A3180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C06872" w:rsidP="00A31807"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CA5B972" wp14:editId="6CC810C5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-353695</wp:posOffset>
                      </wp:positionV>
                      <wp:extent cx="1371600" cy="1076960"/>
                      <wp:effectExtent l="0" t="0" r="12700" b="15240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076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  <a:alpha val="45882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AAA" w:rsidRDefault="00BC6AAA" w:rsidP="00BC6AAA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0</w:t>
                                  </w: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h00 –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6</w:t>
                                  </w: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h00</w:t>
                                  </w:r>
                                </w:p>
                                <w:p w:rsidR="00BC6AAA" w:rsidRPr="00BC6AAA" w:rsidRDefault="00BC6AAA" w:rsidP="00BC6AAA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:rsidR="00BC6AAA" w:rsidRPr="007F5932" w:rsidRDefault="00BC6AAA" w:rsidP="00BC6AAA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</w:rPr>
                                    <w:t xml:space="preserve">Sortie culturelle </w:t>
                                  </w:r>
                                </w:p>
                                <w:p w:rsidR="00C06872" w:rsidRDefault="00C06872" w:rsidP="00C06872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:rsidR="00C06872" w:rsidRDefault="00C06872" w:rsidP="00C06872">
                                  <w:pPr>
                                    <w:jc w:val="right"/>
                                  </w:pPr>
                                  <w:r>
                                    <w:t>Cinéma</w:t>
                                  </w:r>
                                </w:p>
                                <w:p w:rsidR="00BC6AAA" w:rsidRDefault="00BC6AAA" w:rsidP="00BC6AAA"/>
                                <w:p w:rsidR="00BC6AAA" w:rsidRDefault="00BC6AAA" w:rsidP="00BC6AA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5B972" id="Zone de texte 13" o:spid="_x0000_s1033" type="#_x0000_t202" style="position:absolute;margin-left:-2.5pt;margin-top:-27.85pt;width:108pt;height:8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" fillcolor="#73bbcd [1941]" strokecolor="#265d6a [2405]" strokeweight="1pt">
                      <v:fill opacity="30069f"/>
                      <v:textbox>
                        <w:txbxContent>
                          <w:p w:rsidR="00BC6AAA" w:rsidRDefault="00BC6AAA" w:rsidP="00BC6AA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0</w:t>
                            </w: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h00 –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6</w:t>
                            </w: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h00</w:t>
                            </w:r>
                          </w:p>
                          <w:p w:rsidR="00BC6AAA" w:rsidRPr="00BC6AAA" w:rsidRDefault="00BC6AAA" w:rsidP="00BC6AA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15"/>
                                <w:szCs w:val="15"/>
                              </w:rPr>
                            </w:pPr>
                          </w:p>
                          <w:p w:rsidR="00BC6AAA" w:rsidRPr="007F5932" w:rsidRDefault="00BC6AAA" w:rsidP="00BC6AA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Sortie culturelle </w:t>
                            </w:r>
                          </w:p>
                          <w:p w:rsidR="00C06872" w:rsidRDefault="00C06872" w:rsidP="00C06872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:rsidR="00C06872" w:rsidRDefault="00C06872" w:rsidP="00C06872">
                            <w:pPr>
                              <w:jc w:val="right"/>
                            </w:pPr>
                            <w:r>
                              <w:t>Cinéma</w:t>
                            </w:r>
                          </w:p>
                          <w:p w:rsidR="00BC6AAA" w:rsidRDefault="00BC6AAA" w:rsidP="00BC6AAA"/>
                          <w:p w:rsidR="00BC6AAA" w:rsidRDefault="00BC6AAA" w:rsidP="00BC6AA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C06872" w:rsidP="00A31807"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9D237A2" wp14:editId="10AD371E">
                      <wp:simplePos x="0" y="0"/>
                      <wp:positionH relativeFrom="column">
                        <wp:posOffset>-29894</wp:posOffset>
                      </wp:positionH>
                      <wp:positionV relativeFrom="paragraph">
                        <wp:posOffset>-338064</wp:posOffset>
                      </wp:positionV>
                      <wp:extent cx="1364566" cy="1066800"/>
                      <wp:effectExtent l="0" t="0" r="7620" b="1270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4566" cy="106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45098"/>
                                </a:srgb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2E85" w:rsidRDefault="00F72E85" w:rsidP="00F72E85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1</w:t>
                                  </w:r>
                                  <w:r w:rsidR="007A40A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7</w:t>
                                  </w: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h00 – 1</w:t>
                                  </w:r>
                                  <w:r w:rsidR="007A40A7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8</w:t>
                                  </w: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h00</w:t>
                                  </w:r>
                                </w:p>
                                <w:p w:rsidR="00F72E85" w:rsidRPr="00BC6AAA" w:rsidRDefault="00F72E85" w:rsidP="00F72E85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:rsidR="00F72E85" w:rsidRPr="007F5932" w:rsidRDefault="007762C6" w:rsidP="00F72E85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</w:rPr>
                                    <w:t>Atelier esthétique</w:t>
                                  </w:r>
                                </w:p>
                                <w:p w:rsidR="00F72E85" w:rsidRDefault="00F72E85" w:rsidP="00F72E85"/>
                                <w:p w:rsidR="00F72E85" w:rsidRDefault="00F72E85" w:rsidP="00F72E8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237A2" id="Zone de texte 15" o:spid="_x0000_s1034" type="#_x0000_t202" style="position:absolute;margin-left:-2.35pt;margin-top:-26.6pt;width:107.45pt;height:8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" fillcolor="yellow" strokecolor="yellow" strokeweight="1pt">
                      <v:fill opacity="29555f"/>
                      <v:textbox>
                        <w:txbxContent>
                          <w:p w:rsidR="00F72E85" w:rsidRDefault="00F72E85" w:rsidP="00F72E85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1</w:t>
                            </w:r>
                            <w:r w:rsidR="007A40A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7</w:t>
                            </w: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h00 – 1</w:t>
                            </w:r>
                            <w:r w:rsidR="007A40A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8</w:t>
                            </w: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h00</w:t>
                            </w:r>
                          </w:p>
                          <w:p w:rsidR="00F72E85" w:rsidRPr="00BC6AAA" w:rsidRDefault="00F72E85" w:rsidP="00F72E85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15"/>
                                <w:szCs w:val="15"/>
                              </w:rPr>
                            </w:pPr>
                          </w:p>
                          <w:p w:rsidR="00F72E85" w:rsidRPr="007F5932" w:rsidRDefault="007762C6" w:rsidP="00F72E85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Atelier esthétique</w:t>
                            </w:r>
                          </w:p>
                          <w:p w:rsidR="00F72E85" w:rsidRDefault="00F72E85" w:rsidP="00F72E85"/>
                          <w:p w:rsidR="00F72E85" w:rsidRDefault="00F72E85" w:rsidP="00F72E8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C06872" w:rsidP="00A31807"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73C7124" wp14:editId="04CD2D0D">
                      <wp:simplePos x="0" y="0"/>
                      <wp:positionH relativeFrom="column">
                        <wp:posOffset>-65454</wp:posOffset>
                      </wp:positionH>
                      <wp:positionV relativeFrom="paragraph">
                        <wp:posOffset>-338064</wp:posOffset>
                      </wp:positionV>
                      <wp:extent cx="1445846" cy="1061622"/>
                      <wp:effectExtent l="0" t="0" r="15240" b="18415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846" cy="10616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>
                                  <a:alpha val="45882"/>
                                </a:srgbClr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932" w:rsidRDefault="007F5932" w:rsidP="007F5932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14h00 –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7</w:t>
                                  </w: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h00</w:t>
                                  </w:r>
                                </w:p>
                                <w:p w:rsidR="007F5932" w:rsidRPr="00B81EEB" w:rsidRDefault="007F5932" w:rsidP="007F5932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</w:p>
                                <w:p w:rsidR="007F5932" w:rsidRPr="00A31807" w:rsidRDefault="007F5932" w:rsidP="007F5932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>Ateliers famille</w:t>
                                  </w:r>
                                </w:p>
                                <w:p w:rsidR="007F5932" w:rsidRPr="00BC6AAA" w:rsidRDefault="007F5932" w:rsidP="007F593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BC6AA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1"/>
                                      <w:szCs w:val="21"/>
                                    </w:rPr>
                                    <w:t>Digi</w:t>
                                  </w:r>
                                  <w:proofErr w:type="spellEnd"/>
                                  <w:r w:rsidRPr="00BC6AA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1"/>
                                      <w:szCs w:val="21"/>
                                    </w:rPr>
                                    <w:t xml:space="preserve"> Activity</w:t>
                                  </w:r>
                                </w:p>
                                <w:p w:rsidR="007F5932" w:rsidRDefault="007F5932" w:rsidP="007F5932"/>
                                <w:p w:rsidR="007F5932" w:rsidRDefault="007F5932" w:rsidP="007F5932">
                                  <w:r>
                                    <w:t xml:space="preserve">        </w:t>
                                  </w:r>
                                  <w:bookmarkStart w:id="0" w:name="_GoBack"/>
                                  <w:bookmarkEnd w:id="0"/>
                                  <w:r>
                                    <w:t xml:space="preserve">     </w:t>
                                  </w:r>
                                  <w:r w:rsidRPr="00B81EEB">
                                    <w:rPr>
                                      <w:sz w:val="16"/>
                                      <w:szCs w:val="16"/>
                                    </w:rPr>
                                    <w:t>A partir de 3 ans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C7124" id="Zone de texte 1" o:spid="_x0000_s1035" type="#_x0000_t202" style="position:absolute;margin-left:-5.15pt;margin-top:-26.6pt;width:113.85pt;height:8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" fillcolor="#92d050" strokecolor="#92d050" strokeweight="1pt">
                      <v:fill opacity="30069f"/>
                      <v:textbox>
                        <w:txbxContent>
                          <w:p w:rsidR="007F5932" w:rsidRDefault="007F5932" w:rsidP="007F593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14h00 –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7</w:t>
                            </w: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h00</w:t>
                            </w:r>
                          </w:p>
                          <w:p w:rsidR="007F5932" w:rsidRPr="00B81EEB" w:rsidRDefault="007F5932" w:rsidP="007F593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7F5932" w:rsidRPr="00A31807" w:rsidRDefault="007F5932" w:rsidP="007F593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Ateliers famille</w:t>
                            </w:r>
                          </w:p>
                          <w:p w:rsidR="007F5932" w:rsidRPr="00BC6AAA" w:rsidRDefault="007F5932" w:rsidP="007F59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C6AA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>Digi</w:t>
                            </w:r>
                            <w:proofErr w:type="spellEnd"/>
                            <w:r w:rsidRPr="00BC6AA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  <w:t xml:space="preserve"> Activity</w:t>
                            </w:r>
                          </w:p>
                          <w:p w:rsidR="007F5932" w:rsidRDefault="007F5932" w:rsidP="007F5932"/>
                          <w:p w:rsidR="007F5932" w:rsidRDefault="007F5932" w:rsidP="007F5932">
                            <w:r>
                              <w:t xml:space="preserve">        </w:t>
                            </w:r>
                            <w:bookmarkStart w:id="1" w:name="_GoBack"/>
                            <w:bookmarkEnd w:id="1"/>
                            <w:r>
                              <w:t xml:space="preserve">     </w:t>
                            </w:r>
                            <w:r w:rsidRPr="00B81EEB">
                              <w:rPr>
                                <w:sz w:val="16"/>
                                <w:szCs w:val="16"/>
                              </w:rPr>
                              <w:t>A partir de 3 ans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</w:tr>
      <w:tr w:rsidR="00A31807" w:rsidTr="00A3180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Pr="001D4E88" w:rsidRDefault="00A31807" w:rsidP="00A31807">
            <w:pPr>
              <w:pStyle w:val="Date"/>
            </w:pP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IF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=G8</w:instrText>
            </w:r>
            <w:r w:rsidRPr="001D4E88"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22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= 0,""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IF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=G8 </w:instrText>
            </w:r>
            <w:r w:rsidRPr="001D4E88"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22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 &lt;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DocVariable MonthEnd \@ d </w:instrText>
            </w:r>
            <w:r w:rsidRPr="001D4E88">
              <w:rPr>
                <w:lang w:bidi="fr-FR"/>
              </w:rPr>
              <w:fldChar w:fldCharType="separate"/>
            </w:r>
            <w:r>
              <w:rPr>
                <w:lang w:bidi="fr-FR"/>
              </w:rPr>
              <w:instrText>31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=G8+1 </w:instrText>
            </w:r>
            <w:r w:rsidRPr="001D4E88"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23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"" </w:instrText>
            </w:r>
            <w:r w:rsidRPr="001D4E88"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23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>\# 0#</w:instrText>
            </w:r>
            <w:r w:rsidRPr="001D4E88"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23</w:t>
            </w:r>
            <w:r w:rsidRPr="001D4E88"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=A10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23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= 0,""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=A10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23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 &lt;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DocVariable MonthEnd \@ d </w:instrText>
            </w:r>
            <w:r>
              <w:rPr>
                <w:lang w:bidi="fr-FR"/>
              </w:rPr>
              <w:fldChar w:fldCharType="separate"/>
            </w:r>
            <w:r>
              <w:rPr>
                <w:lang w:bidi="fr-FR"/>
              </w:rPr>
              <w:instrText>31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=A10+1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24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""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24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\# 0#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24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C06872" w:rsidP="00A31807">
            <w:pPr>
              <w:pStyle w:val="Date"/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4C5520" wp14:editId="7A6A7980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-34926</wp:posOffset>
                      </wp:positionV>
                      <wp:extent cx="1419860" cy="1100455"/>
                      <wp:effectExtent l="0" t="0" r="15240" b="17145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860" cy="1100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45882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1807" w:rsidRDefault="00A31807" w:rsidP="00A31807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Helvetica Neue" w:hAnsi="Helvetica Neue" w:cs="Helvetica Neue"/>
                                      <w:b/>
                                      <w:bCs/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A31807" w:rsidRDefault="00A31807" w:rsidP="00A31807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:rsidR="00A31807" w:rsidRPr="00A31807" w:rsidRDefault="00A31807" w:rsidP="00A31807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A31807" w:rsidRPr="007F5932" w:rsidRDefault="00A31807" w:rsidP="00A31807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 w:rsidRPr="007F593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6"/>
                                      <w:szCs w:val="36"/>
                                    </w:rPr>
                                    <w:t>Noël</w:t>
                                  </w:r>
                                </w:p>
                                <w:p w:rsidR="00A31807" w:rsidRDefault="00A31807" w:rsidP="00A3180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C5520" id="Zone de texte 11" o:spid="_x0000_s1036" type="#_x0000_t202" style="position:absolute;left:0;text-align:left;margin-left:-4.55pt;margin-top:-2.75pt;width:111.8pt;height:8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" fillcolor="red" strokecolor="red" strokeweight="1pt">
                      <v:fill opacity="30069f"/>
                      <v:textbox>
                        <w:txbxContent>
                          <w:p w:rsidR="00A31807" w:rsidRDefault="00A31807" w:rsidP="00A3180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Helvetica Neue" w:hAnsi="Helvetica Neue" w:cs="Helvetica Neue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 w:rsidR="00A31807" w:rsidRDefault="00A31807" w:rsidP="00A3180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1"/>
                                <w:szCs w:val="21"/>
                              </w:rPr>
                            </w:pPr>
                          </w:p>
                          <w:p w:rsidR="00A31807" w:rsidRPr="00A31807" w:rsidRDefault="00A31807" w:rsidP="00A3180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</w:pPr>
                          </w:p>
                          <w:p w:rsidR="00A31807" w:rsidRPr="007F5932" w:rsidRDefault="00A31807" w:rsidP="00A31807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7F593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6"/>
                                <w:szCs w:val="36"/>
                              </w:rPr>
                              <w:t>Noël</w:t>
                            </w:r>
                          </w:p>
                          <w:p w:rsidR="00A31807" w:rsidRDefault="00A31807" w:rsidP="00A31807"/>
                        </w:txbxContent>
                      </v:textbox>
                    </v:shape>
                  </w:pict>
                </mc:Fallback>
              </mc:AlternateContent>
            </w:r>
            <w:r w:rsidR="00A31807">
              <w:rPr>
                <w:lang w:bidi="fr-FR"/>
              </w:rPr>
              <w:fldChar w:fldCharType="begin"/>
            </w:r>
            <w:r w:rsidR="00A31807">
              <w:rPr>
                <w:lang w:bidi="fr-FR"/>
              </w:rPr>
              <w:instrText xml:space="preserve">IF </w:instrText>
            </w:r>
            <w:r w:rsidR="00A31807">
              <w:rPr>
                <w:lang w:bidi="fr-FR"/>
              </w:rPr>
              <w:fldChar w:fldCharType="begin"/>
            </w:r>
            <w:r w:rsidR="00A31807">
              <w:rPr>
                <w:lang w:bidi="fr-FR"/>
              </w:rPr>
              <w:instrText xml:space="preserve"> =B10</w:instrText>
            </w:r>
            <w:r w:rsidR="00A31807">
              <w:rPr>
                <w:lang w:bidi="fr-FR"/>
              </w:rPr>
              <w:fldChar w:fldCharType="separate"/>
            </w:r>
            <w:r w:rsidR="00A31807">
              <w:rPr>
                <w:noProof/>
                <w:lang w:bidi="fr-FR"/>
              </w:rPr>
              <w:instrText>24</w:instrText>
            </w:r>
            <w:r w:rsidR="00A31807">
              <w:rPr>
                <w:lang w:bidi="fr-FR"/>
              </w:rPr>
              <w:fldChar w:fldCharType="end"/>
            </w:r>
            <w:r w:rsidR="00A31807">
              <w:rPr>
                <w:lang w:bidi="fr-FR"/>
              </w:rPr>
              <w:instrText xml:space="preserve"> = 0,"" </w:instrText>
            </w:r>
            <w:r w:rsidR="00A31807">
              <w:rPr>
                <w:lang w:bidi="fr-FR"/>
              </w:rPr>
              <w:fldChar w:fldCharType="begin"/>
            </w:r>
            <w:r w:rsidR="00A31807">
              <w:rPr>
                <w:lang w:bidi="fr-FR"/>
              </w:rPr>
              <w:instrText xml:space="preserve"> IF </w:instrText>
            </w:r>
            <w:r w:rsidR="00A31807">
              <w:rPr>
                <w:lang w:bidi="fr-FR"/>
              </w:rPr>
              <w:fldChar w:fldCharType="begin"/>
            </w:r>
            <w:r w:rsidR="00A31807">
              <w:rPr>
                <w:lang w:bidi="fr-FR"/>
              </w:rPr>
              <w:instrText xml:space="preserve"> =B10 </w:instrText>
            </w:r>
            <w:r w:rsidR="00A31807">
              <w:rPr>
                <w:lang w:bidi="fr-FR"/>
              </w:rPr>
              <w:fldChar w:fldCharType="separate"/>
            </w:r>
            <w:r w:rsidR="00A31807">
              <w:rPr>
                <w:noProof/>
                <w:lang w:bidi="fr-FR"/>
              </w:rPr>
              <w:instrText>24</w:instrText>
            </w:r>
            <w:r w:rsidR="00A31807">
              <w:rPr>
                <w:lang w:bidi="fr-FR"/>
              </w:rPr>
              <w:fldChar w:fldCharType="end"/>
            </w:r>
            <w:r w:rsidR="00A31807">
              <w:rPr>
                <w:lang w:bidi="fr-FR"/>
              </w:rPr>
              <w:instrText xml:space="preserve">  &lt; </w:instrText>
            </w:r>
            <w:r w:rsidR="00A31807">
              <w:rPr>
                <w:lang w:bidi="fr-FR"/>
              </w:rPr>
              <w:fldChar w:fldCharType="begin"/>
            </w:r>
            <w:r w:rsidR="00A31807">
              <w:rPr>
                <w:lang w:bidi="fr-FR"/>
              </w:rPr>
              <w:instrText xml:space="preserve"> DocVariable MonthEnd \@ d </w:instrText>
            </w:r>
            <w:r w:rsidR="00A31807">
              <w:rPr>
                <w:lang w:bidi="fr-FR"/>
              </w:rPr>
              <w:fldChar w:fldCharType="separate"/>
            </w:r>
            <w:r w:rsidR="00A31807">
              <w:rPr>
                <w:lang w:bidi="fr-FR"/>
              </w:rPr>
              <w:instrText>31</w:instrText>
            </w:r>
            <w:r w:rsidR="00A31807">
              <w:rPr>
                <w:lang w:bidi="fr-FR"/>
              </w:rPr>
              <w:fldChar w:fldCharType="end"/>
            </w:r>
            <w:r w:rsidR="00A31807">
              <w:rPr>
                <w:lang w:bidi="fr-FR"/>
              </w:rPr>
              <w:instrText xml:space="preserve">  </w:instrText>
            </w:r>
            <w:r w:rsidR="00A31807">
              <w:rPr>
                <w:lang w:bidi="fr-FR"/>
              </w:rPr>
              <w:fldChar w:fldCharType="begin"/>
            </w:r>
            <w:r w:rsidR="00A31807">
              <w:rPr>
                <w:lang w:bidi="fr-FR"/>
              </w:rPr>
              <w:instrText xml:space="preserve"> =B10+1 </w:instrText>
            </w:r>
            <w:r w:rsidR="00A31807">
              <w:rPr>
                <w:lang w:bidi="fr-FR"/>
              </w:rPr>
              <w:fldChar w:fldCharType="separate"/>
            </w:r>
            <w:r w:rsidR="00A31807">
              <w:rPr>
                <w:noProof/>
                <w:lang w:bidi="fr-FR"/>
              </w:rPr>
              <w:instrText>25</w:instrText>
            </w:r>
            <w:r w:rsidR="00A31807">
              <w:rPr>
                <w:lang w:bidi="fr-FR"/>
              </w:rPr>
              <w:fldChar w:fldCharType="end"/>
            </w:r>
            <w:r w:rsidR="00A31807">
              <w:rPr>
                <w:lang w:bidi="fr-FR"/>
              </w:rPr>
              <w:instrText xml:space="preserve"> "" </w:instrText>
            </w:r>
            <w:r w:rsidR="00A31807">
              <w:rPr>
                <w:lang w:bidi="fr-FR"/>
              </w:rPr>
              <w:fldChar w:fldCharType="separate"/>
            </w:r>
            <w:r w:rsidR="00A31807">
              <w:rPr>
                <w:noProof/>
                <w:lang w:bidi="fr-FR"/>
              </w:rPr>
              <w:instrText>25</w:instrText>
            </w:r>
            <w:r w:rsidR="00A31807">
              <w:rPr>
                <w:lang w:bidi="fr-FR"/>
              </w:rPr>
              <w:fldChar w:fldCharType="end"/>
            </w:r>
            <w:r w:rsidR="00A31807">
              <w:rPr>
                <w:lang w:bidi="fr-FR"/>
              </w:rPr>
              <w:instrText>\# 0#</w:instrText>
            </w:r>
            <w:r w:rsidR="00A31807">
              <w:rPr>
                <w:lang w:bidi="fr-FR"/>
              </w:rPr>
              <w:fldChar w:fldCharType="separate"/>
            </w:r>
            <w:r w:rsidR="00A31807">
              <w:rPr>
                <w:noProof/>
                <w:lang w:bidi="fr-FR"/>
              </w:rPr>
              <w:t>25</w:t>
            </w:r>
            <w:r w:rsidR="00A31807">
              <w:rPr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=C10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25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= 0,""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=C10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25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 &lt;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DocVariable MonthEnd \@ d </w:instrText>
            </w:r>
            <w:r>
              <w:rPr>
                <w:lang w:bidi="fr-FR"/>
              </w:rPr>
              <w:fldChar w:fldCharType="separate"/>
            </w:r>
            <w:r>
              <w:rPr>
                <w:lang w:bidi="fr-FR"/>
              </w:rPr>
              <w:instrText>31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=C10+1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26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""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26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\# 0#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26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=D10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26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= 0,""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=D10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26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 &lt;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DocVariable MonthEnd \@ d </w:instrText>
            </w:r>
            <w:r>
              <w:rPr>
                <w:lang w:bidi="fr-FR"/>
              </w:rPr>
              <w:fldChar w:fldCharType="separate"/>
            </w:r>
            <w:r>
              <w:rPr>
                <w:lang w:bidi="fr-FR"/>
              </w:rPr>
              <w:instrText>31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=D10+1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27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""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27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\# 0#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27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Pr="001D4E88" w:rsidRDefault="00A31807" w:rsidP="00A31807">
            <w:pPr>
              <w:pStyle w:val="Date"/>
              <w:rPr>
                <w:rStyle w:val="Accentuation"/>
              </w:rPr>
            </w:pPr>
            <w:r w:rsidRPr="001D4E88">
              <w:rPr>
                <w:rStyle w:val="Accentuation"/>
                <w:lang w:bidi="fr-FR"/>
              </w:rPr>
              <w:fldChar w:fldCharType="begin"/>
            </w:r>
            <w:r w:rsidRPr="001D4E88">
              <w:rPr>
                <w:rStyle w:val="Accentuation"/>
                <w:lang w:bidi="fr-FR"/>
              </w:rPr>
              <w:instrText xml:space="preserve">IF </w:instrText>
            </w:r>
            <w:r w:rsidRPr="001D4E88">
              <w:rPr>
                <w:rStyle w:val="Accentuation"/>
                <w:lang w:bidi="fr-FR"/>
              </w:rPr>
              <w:fldChar w:fldCharType="begin"/>
            </w:r>
            <w:r w:rsidRPr="001D4E88">
              <w:rPr>
                <w:rStyle w:val="Accentuation"/>
                <w:lang w:bidi="fr-FR"/>
              </w:rPr>
              <w:instrText xml:space="preserve"> =E10</w:instrText>
            </w:r>
            <w:r w:rsidRPr="001D4E88">
              <w:rPr>
                <w:rStyle w:val="Accentuation"/>
                <w:lang w:bidi="fr-FR"/>
              </w:rPr>
              <w:fldChar w:fldCharType="separate"/>
            </w:r>
            <w:r>
              <w:rPr>
                <w:rStyle w:val="Accentuation"/>
                <w:noProof/>
                <w:lang w:bidi="fr-FR"/>
              </w:rPr>
              <w:instrText>27</w:instrText>
            </w:r>
            <w:r w:rsidRPr="001D4E88">
              <w:rPr>
                <w:rStyle w:val="Accentuation"/>
                <w:lang w:bidi="fr-FR"/>
              </w:rPr>
              <w:fldChar w:fldCharType="end"/>
            </w:r>
            <w:r w:rsidRPr="001D4E88">
              <w:rPr>
                <w:rStyle w:val="Accentuation"/>
                <w:lang w:bidi="fr-FR"/>
              </w:rPr>
              <w:instrText xml:space="preserve"> = 0,"" </w:instrText>
            </w:r>
            <w:r w:rsidRPr="001D4E88">
              <w:rPr>
                <w:rStyle w:val="Accentuation"/>
                <w:lang w:bidi="fr-FR"/>
              </w:rPr>
              <w:fldChar w:fldCharType="begin"/>
            </w:r>
            <w:r w:rsidRPr="001D4E88">
              <w:rPr>
                <w:rStyle w:val="Accentuation"/>
                <w:lang w:bidi="fr-FR"/>
              </w:rPr>
              <w:instrText xml:space="preserve"> IF </w:instrText>
            </w:r>
            <w:r w:rsidRPr="001D4E88">
              <w:rPr>
                <w:rStyle w:val="Accentuation"/>
                <w:lang w:bidi="fr-FR"/>
              </w:rPr>
              <w:fldChar w:fldCharType="begin"/>
            </w:r>
            <w:r w:rsidRPr="001D4E88">
              <w:rPr>
                <w:rStyle w:val="Accentuation"/>
                <w:lang w:bidi="fr-FR"/>
              </w:rPr>
              <w:instrText xml:space="preserve"> =E10 </w:instrText>
            </w:r>
            <w:r w:rsidRPr="001D4E88">
              <w:rPr>
                <w:rStyle w:val="Accentuation"/>
                <w:lang w:bidi="fr-FR"/>
              </w:rPr>
              <w:fldChar w:fldCharType="separate"/>
            </w:r>
            <w:r>
              <w:rPr>
                <w:rStyle w:val="Accentuation"/>
                <w:noProof/>
                <w:lang w:bidi="fr-FR"/>
              </w:rPr>
              <w:instrText>27</w:instrText>
            </w:r>
            <w:r w:rsidRPr="001D4E88">
              <w:rPr>
                <w:rStyle w:val="Accentuation"/>
                <w:lang w:bidi="fr-FR"/>
              </w:rPr>
              <w:fldChar w:fldCharType="end"/>
            </w:r>
            <w:r w:rsidRPr="001D4E88">
              <w:rPr>
                <w:rStyle w:val="Accentuation"/>
                <w:lang w:bidi="fr-FR"/>
              </w:rPr>
              <w:instrText xml:space="preserve">  &lt; </w:instrText>
            </w:r>
            <w:r w:rsidRPr="001D4E88">
              <w:rPr>
                <w:rStyle w:val="Accentuation"/>
                <w:lang w:bidi="fr-FR"/>
              </w:rPr>
              <w:fldChar w:fldCharType="begin"/>
            </w:r>
            <w:r w:rsidRPr="001D4E88">
              <w:rPr>
                <w:rStyle w:val="Accentuation"/>
                <w:lang w:bidi="fr-FR"/>
              </w:rPr>
              <w:instrText xml:space="preserve"> DocVariable MonthEnd \@ d </w:instrText>
            </w:r>
            <w:r w:rsidRPr="001D4E88">
              <w:rPr>
                <w:rStyle w:val="Accentuation"/>
                <w:lang w:bidi="fr-FR"/>
              </w:rPr>
              <w:fldChar w:fldCharType="separate"/>
            </w:r>
            <w:r>
              <w:rPr>
                <w:rStyle w:val="Accentuation"/>
                <w:lang w:bidi="fr-FR"/>
              </w:rPr>
              <w:instrText>31</w:instrText>
            </w:r>
            <w:r w:rsidRPr="001D4E88">
              <w:rPr>
                <w:rStyle w:val="Accentuation"/>
                <w:lang w:bidi="fr-FR"/>
              </w:rPr>
              <w:fldChar w:fldCharType="end"/>
            </w:r>
            <w:r w:rsidRPr="001D4E88">
              <w:rPr>
                <w:rStyle w:val="Accentuation"/>
                <w:lang w:bidi="fr-FR"/>
              </w:rPr>
              <w:instrText xml:space="preserve">  </w:instrText>
            </w:r>
            <w:r w:rsidRPr="001D4E88">
              <w:rPr>
                <w:rStyle w:val="Accentuation"/>
                <w:lang w:bidi="fr-FR"/>
              </w:rPr>
              <w:fldChar w:fldCharType="begin"/>
            </w:r>
            <w:r w:rsidRPr="001D4E88">
              <w:rPr>
                <w:rStyle w:val="Accentuation"/>
                <w:lang w:bidi="fr-FR"/>
              </w:rPr>
              <w:instrText xml:space="preserve"> =E10+1 </w:instrText>
            </w:r>
            <w:r w:rsidRPr="001D4E88">
              <w:rPr>
                <w:rStyle w:val="Accentuation"/>
                <w:lang w:bidi="fr-FR"/>
              </w:rPr>
              <w:fldChar w:fldCharType="separate"/>
            </w:r>
            <w:r>
              <w:rPr>
                <w:rStyle w:val="Accentuation"/>
                <w:noProof/>
                <w:lang w:bidi="fr-FR"/>
              </w:rPr>
              <w:instrText>28</w:instrText>
            </w:r>
            <w:r w:rsidRPr="001D4E88">
              <w:rPr>
                <w:rStyle w:val="Accentuation"/>
                <w:lang w:bidi="fr-FR"/>
              </w:rPr>
              <w:fldChar w:fldCharType="end"/>
            </w:r>
            <w:r w:rsidRPr="001D4E88">
              <w:rPr>
                <w:rStyle w:val="Accentuation"/>
                <w:lang w:bidi="fr-FR"/>
              </w:rPr>
              <w:instrText xml:space="preserve"> "" </w:instrText>
            </w:r>
            <w:r w:rsidRPr="001D4E88">
              <w:rPr>
                <w:rStyle w:val="Accentuation"/>
                <w:lang w:bidi="fr-FR"/>
              </w:rPr>
              <w:fldChar w:fldCharType="separate"/>
            </w:r>
            <w:r>
              <w:rPr>
                <w:rStyle w:val="Accentuation"/>
                <w:noProof/>
                <w:lang w:bidi="fr-FR"/>
              </w:rPr>
              <w:instrText>28</w:instrText>
            </w:r>
            <w:r w:rsidRPr="001D4E88">
              <w:rPr>
                <w:rStyle w:val="Accentuation"/>
                <w:lang w:bidi="fr-FR"/>
              </w:rPr>
              <w:fldChar w:fldCharType="end"/>
            </w:r>
            <w:r w:rsidRPr="001D4E88">
              <w:rPr>
                <w:rStyle w:val="Accentuation"/>
                <w:lang w:bidi="fr-FR"/>
              </w:rPr>
              <w:instrText>\# 0#</w:instrText>
            </w:r>
            <w:r w:rsidRPr="001D4E88">
              <w:rPr>
                <w:rStyle w:val="Accentuation"/>
                <w:lang w:bidi="fr-FR"/>
              </w:rPr>
              <w:fldChar w:fldCharType="separate"/>
            </w:r>
            <w:r>
              <w:rPr>
                <w:rStyle w:val="Accentuation"/>
                <w:noProof/>
                <w:lang w:bidi="fr-FR"/>
              </w:rPr>
              <w:t>28</w:t>
            </w:r>
            <w:r w:rsidRPr="001D4E88">
              <w:rPr>
                <w:rStyle w:val="Accentuation"/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  <w:rPr>
                <w:rStyle w:val="Accentuation"/>
              </w:rPr>
            </w:pP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IF </w:instrText>
            </w: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=F10</w:instrText>
            </w:r>
            <w:r>
              <w:rPr>
                <w:rStyle w:val="Accentuation"/>
                <w:lang w:bidi="fr-FR"/>
              </w:rPr>
              <w:fldChar w:fldCharType="separate"/>
            </w:r>
            <w:r>
              <w:rPr>
                <w:rStyle w:val="Accentuation"/>
                <w:noProof/>
                <w:lang w:bidi="fr-FR"/>
              </w:rPr>
              <w:instrText>28</w:instrText>
            </w:r>
            <w:r>
              <w:rPr>
                <w:rStyle w:val="Accentuation"/>
                <w:lang w:bidi="fr-FR"/>
              </w:rPr>
              <w:fldChar w:fldCharType="end"/>
            </w:r>
            <w:r>
              <w:rPr>
                <w:rStyle w:val="Accentuation"/>
                <w:lang w:bidi="fr-FR"/>
              </w:rPr>
              <w:instrText xml:space="preserve"> = 0,"" </w:instrText>
            </w: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IF </w:instrText>
            </w: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=F10 </w:instrText>
            </w:r>
            <w:r>
              <w:rPr>
                <w:rStyle w:val="Accentuation"/>
                <w:lang w:bidi="fr-FR"/>
              </w:rPr>
              <w:fldChar w:fldCharType="separate"/>
            </w:r>
            <w:r>
              <w:rPr>
                <w:rStyle w:val="Accentuation"/>
                <w:noProof/>
                <w:lang w:bidi="fr-FR"/>
              </w:rPr>
              <w:instrText>28</w:instrText>
            </w:r>
            <w:r>
              <w:rPr>
                <w:rStyle w:val="Accentuation"/>
                <w:lang w:bidi="fr-FR"/>
              </w:rPr>
              <w:fldChar w:fldCharType="end"/>
            </w:r>
            <w:r>
              <w:rPr>
                <w:rStyle w:val="Accentuation"/>
                <w:lang w:bidi="fr-FR"/>
              </w:rPr>
              <w:instrText xml:space="preserve">  &lt; </w:instrText>
            </w: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DocVariable MonthEnd \@ d </w:instrText>
            </w:r>
            <w:r>
              <w:rPr>
                <w:rStyle w:val="Accentuation"/>
                <w:lang w:bidi="fr-FR"/>
              </w:rPr>
              <w:fldChar w:fldCharType="separate"/>
            </w:r>
            <w:r>
              <w:rPr>
                <w:rStyle w:val="Accentuation"/>
                <w:lang w:bidi="fr-FR"/>
              </w:rPr>
              <w:instrText>31</w:instrText>
            </w:r>
            <w:r>
              <w:rPr>
                <w:rStyle w:val="Accentuation"/>
                <w:lang w:bidi="fr-FR"/>
              </w:rPr>
              <w:fldChar w:fldCharType="end"/>
            </w:r>
            <w:r>
              <w:rPr>
                <w:rStyle w:val="Accentuation"/>
                <w:lang w:bidi="fr-FR"/>
              </w:rPr>
              <w:instrText xml:space="preserve">  </w:instrText>
            </w: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=F10+1 </w:instrText>
            </w:r>
            <w:r>
              <w:rPr>
                <w:rStyle w:val="Accentuation"/>
                <w:lang w:bidi="fr-FR"/>
              </w:rPr>
              <w:fldChar w:fldCharType="separate"/>
            </w:r>
            <w:r>
              <w:rPr>
                <w:rStyle w:val="Accentuation"/>
                <w:noProof/>
                <w:lang w:bidi="fr-FR"/>
              </w:rPr>
              <w:instrText>29</w:instrText>
            </w:r>
            <w:r>
              <w:rPr>
                <w:rStyle w:val="Accentuation"/>
                <w:lang w:bidi="fr-FR"/>
              </w:rPr>
              <w:fldChar w:fldCharType="end"/>
            </w:r>
            <w:r>
              <w:rPr>
                <w:rStyle w:val="Accentuation"/>
                <w:lang w:bidi="fr-FR"/>
              </w:rPr>
              <w:instrText xml:space="preserve"> "" </w:instrText>
            </w:r>
            <w:r>
              <w:rPr>
                <w:rStyle w:val="Accentuation"/>
                <w:lang w:bidi="fr-FR"/>
              </w:rPr>
              <w:fldChar w:fldCharType="separate"/>
            </w:r>
            <w:r>
              <w:rPr>
                <w:rStyle w:val="Accentuation"/>
                <w:noProof/>
                <w:lang w:bidi="fr-FR"/>
              </w:rPr>
              <w:instrText>29</w:instrText>
            </w:r>
            <w:r>
              <w:rPr>
                <w:rStyle w:val="Accentuation"/>
                <w:lang w:bidi="fr-FR"/>
              </w:rPr>
              <w:fldChar w:fldCharType="end"/>
            </w:r>
            <w:r>
              <w:rPr>
                <w:rStyle w:val="Accentuation"/>
                <w:lang w:bidi="fr-FR"/>
              </w:rPr>
              <w:instrText>\# 0#</w:instrText>
            </w:r>
            <w:r>
              <w:rPr>
                <w:rStyle w:val="Accentuation"/>
                <w:lang w:bidi="fr-FR"/>
              </w:rPr>
              <w:fldChar w:fldCharType="separate"/>
            </w:r>
            <w:r>
              <w:rPr>
                <w:rStyle w:val="Accentuation"/>
                <w:noProof/>
                <w:lang w:bidi="fr-FR"/>
              </w:rPr>
              <w:t>29</w:t>
            </w:r>
            <w:r>
              <w:rPr>
                <w:rStyle w:val="Accentuation"/>
                <w:lang w:bidi="fr-FR"/>
              </w:rPr>
              <w:fldChar w:fldCharType="end"/>
            </w:r>
          </w:p>
        </w:tc>
      </w:tr>
      <w:tr w:rsidR="00A31807" w:rsidTr="00075E2A">
        <w:trPr>
          <w:trHeight w:hRule="exact" w:val="1094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BC6AAA" w:rsidP="00A31807"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1080DC0" wp14:editId="0D046C60">
                      <wp:simplePos x="0" y="0"/>
                      <wp:positionH relativeFrom="column">
                        <wp:posOffset>-54691</wp:posOffset>
                      </wp:positionH>
                      <wp:positionV relativeFrom="paragraph">
                        <wp:posOffset>-352236</wp:posOffset>
                      </wp:positionV>
                      <wp:extent cx="1439545" cy="1110250"/>
                      <wp:effectExtent l="0" t="0" r="8255" b="762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9545" cy="1110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  <a:alpha val="45882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6AAA" w:rsidRDefault="00BC6AAA" w:rsidP="00BC6AAA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0</w:t>
                                  </w: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h00 –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6</w:t>
                                  </w: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h00</w:t>
                                  </w:r>
                                </w:p>
                                <w:p w:rsidR="00BC6AAA" w:rsidRPr="00BC6AAA" w:rsidRDefault="00BC6AAA" w:rsidP="00BC6AAA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:rsidR="00BC6AAA" w:rsidRPr="00C06872" w:rsidRDefault="00BC6AAA" w:rsidP="00C06872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</w:rPr>
                                    <w:t xml:space="preserve">Sortie culturelle </w:t>
                                  </w:r>
                                </w:p>
                                <w:p w:rsidR="00C06872" w:rsidRDefault="00C06872" w:rsidP="00C06872">
                                  <w:pPr>
                                    <w:ind w:firstLine="72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La ferme </w:t>
                                  </w:r>
                                </w:p>
                                <w:p w:rsidR="00C06872" w:rsidRDefault="00C06872" w:rsidP="00C06872"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« </w:t>
                                  </w:r>
                                  <w:r w:rsidRPr="00C06872">
                                    <w:rPr>
                                      <w:sz w:val="16"/>
                                      <w:szCs w:val="16"/>
                                    </w:rPr>
                                    <w:t>Arche de la Nature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 »</w:t>
                                  </w:r>
                                </w:p>
                                <w:p w:rsidR="00BC6AAA" w:rsidRDefault="00BC6AAA" w:rsidP="00BC6AA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80DC0" id="Zone de texte 6" o:spid="_x0000_s1037" type="#_x0000_t202" style="position:absolute;margin-left:-4.3pt;margin-top:-27.75pt;width:113.35pt;height:8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" fillcolor="#73bbcd [1941]" strokecolor="#265d6a [2405]" strokeweight="1pt">
                      <v:fill opacity="30069f"/>
                      <v:textbox>
                        <w:txbxContent>
                          <w:p w:rsidR="00BC6AAA" w:rsidRDefault="00BC6AAA" w:rsidP="00BC6AA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0</w:t>
                            </w: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h00 –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6</w:t>
                            </w: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h00</w:t>
                            </w:r>
                          </w:p>
                          <w:p w:rsidR="00BC6AAA" w:rsidRPr="00BC6AAA" w:rsidRDefault="00BC6AAA" w:rsidP="00BC6AAA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15"/>
                                <w:szCs w:val="15"/>
                              </w:rPr>
                            </w:pPr>
                          </w:p>
                          <w:p w:rsidR="00BC6AAA" w:rsidRPr="00C06872" w:rsidRDefault="00BC6AAA" w:rsidP="00C0687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Sortie culturelle </w:t>
                            </w:r>
                          </w:p>
                          <w:p w:rsidR="00C06872" w:rsidRDefault="00C06872" w:rsidP="00C06872">
                            <w:pPr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La ferme </w:t>
                            </w:r>
                          </w:p>
                          <w:p w:rsidR="00C06872" w:rsidRDefault="00C06872" w:rsidP="00C06872">
                            <w:r>
                              <w:rPr>
                                <w:sz w:val="16"/>
                                <w:szCs w:val="16"/>
                              </w:rPr>
                              <w:t xml:space="preserve">     « </w:t>
                            </w:r>
                            <w:r w:rsidRPr="00C06872">
                              <w:rPr>
                                <w:sz w:val="16"/>
                                <w:szCs w:val="16"/>
                              </w:rPr>
                              <w:t>Arche de la Nature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 »</w:t>
                            </w:r>
                          </w:p>
                          <w:p w:rsidR="00BC6AAA" w:rsidRDefault="00BC6AAA" w:rsidP="00BC6AA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075E2A" w:rsidP="00A31807">
            <w:r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03FF8AB" wp14:editId="513370C4">
                      <wp:simplePos x="0" y="0"/>
                      <wp:positionH relativeFrom="column">
                        <wp:posOffset>-12632</wp:posOffset>
                      </wp:positionH>
                      <wp:positionV relativeFrom="paragraph">
                        <wp:posOffset>-342711</wp:posOffset>
                      </wp:positionV>
                      <wp:extent cx="1371600" cy="1100725"/>
                      <wp:effectExtent l="0" t="0" r="12700" b="17145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100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7200">
                                  <a:alpha val="45882"/>
                                </a:srgbClr>
                              </a:solidFill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932" w:rsidRDefault="007F5932" w:rsidP="007F5932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</w:pPr>
                                  <w:r w:rsidRPr="00B81E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</w:rPr>
                                    <w:t>14h00 – 16h00</w:t>
                                  </w:r>
                                </w:p>
                                <w:p w:rsidR="00075E2A" w:rsidRPr="00075E2A" w:rsidRDefault="00075E2A" w:rsidP="00B81EEB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15"/>
                                      <w:szCs w:val="15"/>
                                    </w:rPr>
                                  </w:pPr>
                                </w:p>
                                <w:p w:rsidR="00B81EEB" w:rsidRPr="00A31807" w:rsidRDefault="00B81EEB" w:rsidP="00B81EEB">
                                  <w:pPr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 xml:space="preserve">Ateliers créatifs </w:t>
                                  </w:r>
                                </w:p>
                                <w:p w:rsidR="00C06872" w:rsidRDefault="007F5932" w:rsidP="007F593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</w:t>
                                  </w:r>
                                  <w:r w:rsidR="00C06872">
                                    <w:rPr>
                                      <w:sz w:val="16"/>
                                      <w:szCs w:val="16"/>
                                    </w:rPr>
                                    <w:t>« C</w:t>
                                  </w:r>
                                  <w:r w:rsidR="00C06872" w:rsidRPr="00C06872">
                                    <w:rPr>
                                      <w:sz w:val="16"/>
                                      <w:szCs w:val="16"/>
                                    </w:rPr>
                                    <w:t>outure</w:t>
                                  </w:r>
                                  <w:r w:rsidR="00C06872">
                                    <w:rPr>
                                      <w:sz w:val="16"/>
                                      <w:szCs w:val="16"/>
                                    </w:rPr>
                                    <w:t> »</w:t>
                                  </w:r>
                                </w:p>
                                <w:p w:rsidR="00C06872" w:rsidRPr="00C06872" w:rsidRDefault="00C06872" w:rsidP="007F593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7F5932" w:rsidRPr="00C06872" w:rsidRDefault="007F5932" w:rsidP="007F593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</w:t>
                                  </w:r>
                                  <w:r w:rsidRPr="00B81EEB">
                                    <w:rPr>
                                      <w:sz w:val="16"/>
                                      <w:szCs w:val="16"/>
                                    </w:rPr>
                                    <w:t xml:space="preserve">A partir de </w:t>
                                  </w:r>
                                  <w:r w:rsidR="00C06872">
                                    <w:rPr>
                                      <w:sz w:val="16"/>
                                      <w:szCs w:val="16"/>
                                    </w:rPr>
                                    <w:t>12</w:t>
                                  </w:r>
                                  <w:r w:rsidRPr="00B81EEB">
                                    <w:rPr>
                                      <w:sz w:val="16"/>
                                      <w:szCs w:val="16"/>
                                    </w:rPr>
                                    <w:t xml:space="preserve"> ans</w:t>
                                  </w:r>
                                </w:p>
                                <w:p w:rsidR="00A31807" w:rsidRDefault="00A31807" w:rsidP="00A3180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FF8AB" id="Zone de texte 10" o:spid="_x0000_s1038" type="#_x0000_t202" style="position:absolute;margin-left:-1pt;margin-top:-27pt;width:108pt;height:8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" fillcolor="#ff7200" strokecolor="#c5882b [3204]" strokeweight="1pt">
                      <v:fill opacity="30069f"/>
                      <v:textbox>
                        <w:txbxContent>
                          <w:p w:rsidR="007F5932" w:rsidRDefault="007F5932" w:rsidP="007F593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</w:pPr>
                            <w:r w:rsidRPr="00B81EE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>14h00 – 16h00</w:t>
                            </w:r>
                          </w:p>
                          <w:p w:rsidR="00075E2A" w:rsidRPr="00075E2A" w:rsidRDefault="00075E2A" w:rsidP="00B81EE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15"/>
                                <w:szCs w:val="15"/>
                              </w:rPr>
                            </w:pPr>
                          </w:p>
                          <w:p w:rsidR="00B81EEB" w:rsidRPr="00A31807" w:rsidRDefault="00B81EEB" w:rsidP="00B81EEB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 xml:space="preserve">Ateliers créatifs </w:t>
                            </w:r>
                          </w:p>
                          <w:p w:rsidR="00C06872" w:rsidRDefault="007F5932" w:rsidP="007F59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C06872">
                              <w:rPr>
                                <w:sz w:val="16"/>
                                <w:szCs w:val="16"/>
                              </w:rPr>
                              <w:t>« C</w:t>
                            </w:r>
                            <w:r w:rsidR="00C06872" w:rsidRPr="00C06872">
                              <w:rPr>
                                <w:sz w:val="16"/>
                                <w:szCs w:val="16"/>
                              </w:rPr>
                              <w:t>outure</w:t>
                            </w:r>
                            <w:r w:rsidR="00C06872">
                              <w:rPr>
                                <w:sz w:val="16"/>
                                <w:szCs w:val="16"/>
                              </w:rPr>
                              <w:t> »</w:t>
                            </w:r>
                          </w:p>
                          <w:p w:rsidR="00C06872" w:rsidRPr="00C06872" w:rsidRDefault="00C06872" w:rsidP="007F593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:rsidR="007F5932" w:rsidRPr="00C06872" w:rsidRDefault="007F5932" w:rsidP="007F59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 w:rsidRPr="00B81EEB">
                              <w:rPr>
                                <w:sz w:val="16"/>
                                <w:szCs w:val="16"/>
                              </w:rPr>
                              <w:t xml:space="preserve">A partir de </w:t>
                            </w:r>
                            <w:r w:rsidR="00C06872"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Pr="00B81EEB">
                              <w:rPr>
                                <w:sz w:val="16"/>
                                <w:szCs w:val="16"/>
                              </w:rPr>
                              <w:t xml:space="preserve"> ans</w:t>
                            </w:r>
                          </w:p>
                          <w:p w:rsidR="00A31807" w:rsidRDefault="00A31807" w:rsidP="00A31807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</w:tr>
      <w:tr w:rsidR="00A31807" w:rsidTr="00A3180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Pr="001D4E88" w:rsidRDefault="00A31807" w:rsidP="00A31807">
            <w:pPr>
              <w:pStyle w:val="Date"/>
            </w:pP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IF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=G10</w:instrText>
            </w:r>
            <w:r w:rsidRPr="001D4E88"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29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= 0,""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IF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=G10 </w:instrText>
            </w:r>
            <w:r w:rsidRPr="001D4E88"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29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 &lt;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DocVariable MonthEnd \@ d </w:instrText>
            </w:r>
            <w:r w:rsidRPr="001D4E88">
              <w:rPr>
                <w:lang w:bidi="fr-FR"/>
              </w:rPr>
              <w:fldChar w:fldCharType="separate"/>
            </w:r>
            <w:r>
              <w:rPr>
                <w:lang w:bidi="fr-FR"/>
              </w:rPr>
              <w:instrText>31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=G10+1 </w:instrText>
            </w:r>
            <w:r w:rsidRPr="001D4E88"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30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"" </w:instrText>
            </w:r>
            <w:r w:rsidRPr="001D4E88"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30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>\# 0#</w:instrText>
            </w:r>
            <w:r w:rsidRPr="001D4E88"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30</w:t>
            </w:r>
            <w:r w:rsidRPr="001D4E88"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A31807" w:rsidRDefault="00A31807" w:rsidP="00A31807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=A12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30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= 0,""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=A12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30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 &lt;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DocVariable MonthEnd \@ d </w:instrText>
            </w:r>
            <w:r>
              <w:rPr>
                <w:lang w:bidi="fr-FR"/>
              </w:rPr>
              <w:fldChar w:fldCharType="separate"/>
            </w:r>
            <w:r>
              <w:rPr>
                <w:lang w:bidi="fr-FR"/>
              </w:rPr>
              <w:instrText>31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=A12+1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31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"" 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instrText>31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\# 0#</w:instrText>
            </w:r>
            <w:r>
              <w:rPr>
                <w:lang w:bidi="fr-FR"/>
              </w:rPr>
              <w:fldChar w:fldCharType="separate"/>
            </w:r>
            <w:r>
              <w:rPr>
                <w:noProof/>
                <w:lang w:bidi="fr-FR"/>
              </w:rPr>
              <w:t>31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A31807" w:rsidRDefault="00A31807" w:rsidP="00A31807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A31807" w:rsidRDefault="00A31807" w:rsidP="00A31807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A31807" w:rsidRDefault="00A31807" w:rsidP="00A31807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A31807" w:rsidRPr="001D4E88" w:rsidRDefault="00A31807" w:rsidP="00A31807">
            <w:pPr>
              <w:pStyle w:val="Date"/>
              <w:rPr>
                <w:rStyle w:val="Accentuation"/>
              </w:rPr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A31807" w:rsidRDefault="00A31807" w:rsidP="00A31807">
            <w:pPr>
              <w:pStyle w:val="Date"/>
              <w:rPr>
                <w:rStyle w:val="Accentuation"/>
              </w:rPr>
            </w:pPr>
          </w:p>
        </w:tc>
      </w:tr>
      <w:tr w:rsidR="00A31807" w:rsidTr="00A3180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A31807" w:rsidRDefault="00A31807" w:rsidP="00A31807"/>
        </w:tc>
      </w:tr>
    </w:tbl>
    <w:p w:rsidR="006951BA" w:rsidRPr="007F5932" w:rsidRDefault="001D4E88">
      <w:pPr>
        <w:pStyle w:val="Mois"/>
        <w:rPr>
          <w:sz w:val="144"/>
          <w:szCs w:val="16"/>
        </w:rPr>
      </w:pPr>
      <w:r w:rsidRPr="007F5932">
        <w:rPr>
          <w:sz w:val="144"/>
          <w:szCs w:val="16"/>
          <w:lang w:bidi="fr-FR"/>
        </w:rPr>
        <w:fldChar w:fldCharType="begin"/>
      </w:r>
      <w:r w:rsidRPr="007F5932">
        <w:rPr>
          <w:sz w:val="144"/>
          <w:szCs w:val="16"/>
          <w:lang w:bidi="fr-FR"/>
        </w:rPr>
        <w:instrText xml:space="preserve"> DOCVARIABLE  MonthStart \@ MMM \* MERGEFORMAT </w:instrText>
      </w:r>
      <w:r w:rsidRPr="007F5932">
        <w:rPr>
          <w:sz w:val="144"/>
          <w:szCs w:val="16"/>
          <w:lang w:bidi="fr-FR"/>
        </w:rPr>
        <w:fldChar w:fldCharType="separate"/>
      </w:r>
      <w:r w:rsidR="00A31807" w:rsidRPr="007F5932">
        <w:rPr>
          <w:sz w:val="144"/>
          <w:szCs w:val="16"/>
          <w:lang w:bidi="fr-FR"/>
        </w:rPr>
        <w:t>déc.</w:t>
      </w:r>
      <w:r w:rsidRPr="007F5932">
        <w:rPr>
          <w:sz w:val="144"/>
          <w:szCs w:val="16"/>
          <w:lang w:bidi="fr-FR"/>
        </w:rPr>
        <w:fldChar w:fldCharType="end"/>
      </w:r>
      <w:r w:rsidRPr="007F5932">
        <w:rPr>
          <w:rStyle w:val="Accentuation"/>
          <w:color w:val="FF8135"/>
          <w:sz w:val="144"/>
          <w:szCs w:val="16"/>
          <w:lang w:bidi="fr-FR"/>
        </w:rPr>
        <w:fldChar w:fldCharType="begin"/>
      </w:r>
      <w:r w:rsidRPr="007F5932">
        <w:rPr>
          <w:rStyle w:val="Accentuation"/>
          <w:color w:val="FF8135"/>
          <w:sz w:val="144"/>
          <w:szCs w:val="16"/>
          <w:lang w:bidi="fr-FR"/>
        </w:rPr>
        <w:instrText xml:space="preserve"> DOCVARIABLE  MonthStart \@  yyyy   \* MERGEFORMAT </w:instrText>
      </w:r>
      <w:r w:rsidRPr="007F5932">
        <w:rPr>
          <w:rStyle w:val="Accentuation"/>
          <w:color w:val="FF8135"/>
          <w:sz w:val="144"/>
          <w:szCs w:val="16"/>
          <w:lang w:bidi="fr-FR"/>
        </w:rPr>
        <w:fldChar w:fldCharType="separate"/>
      </w:r>
      <w:r w:rsidR="00A31807" w:rsidRPr="007F5932">
        <w:rPr>
          <w:rStyle w:val="Accentuation"/>
          <w:color w:val="FF8135"/>
          <w:sz w:val="144"/>
          <w:szCs w:val="16"/>
          <w:lang w:bidi="fr-FR"/>
        </w:rPr>
        <w:t>2019</w:t>
      </w:r>
      <w:r w:rsidRPr="007F5932">
        <w:rPr>
          <w:rStyle w:val="Accentuation"/>
          <w:color w:val="FF8135"/>
          <w:sz w:val="144"/>
          <w:szCs w:val="16"/>
          <w:lang w:bidi="fr-FR"/>
        </w:rPr>
        <w:fldChar w:fldCharType="end"/>
      </w:r>
    </w:p>
    <w:p w:rsidR="006951BA" w:rsidRDefault="006951BA">
      <w:pPr>
        <w:rPr>
          <w:sz w:val="16"/>
          <w:szCs w:val="16"/>
        </w:rPr>
      </w:pPr>
    </w:p>
    <w:sectPr w:rsidR="006951BA" w:rsidSect="00A31807">
      <w:pgSz w:w="16838" w:h="11906" w:orient="landscape" w:code="9"/>
      <w:pgMar w:top="749" w:right="605" w:bottom="749" w:left="778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2D9" w:rsidRDefault="002E52D9">
      <w:pPr>
        <w:spacing w:after="0" w:line="240" w:lineRule="auto"/>
      </w:pPr>
      <w:r>
        <w:separator/>
      </w:r>
    </w:p>
  </w:endnote>
  <w:endnote w:type="continuationSeparator" w:id="0">
    <w:p w:rsidR="002E52D9" w:rsidRDefault="002E5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2D9" w:rsidRDefault="002E52D9">
      <w:pPr>
        <w:spacing w:after="0" w:line="240" w:lineRule="auto"/>
      </w:pPr>
      <w:r>
        <w:separator/>
      </w:r>
    </w:p>
  </w:footnote>
  <w:footnote w:type="continuationSeparator" w:id="0">
    <w:p w:rsidR="002E52D9" w:rsidRDefault="002E5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1/12/2019"/>
    <w:docVar w:name="MonthStart" w:val="01/12/2019"/>
  </w:docVars>
  <w:rsids>
    <w:rsidRoot w:val="00A31807"/>
    <w:rsid w:val="00075E2A"/>
    <w:rsid w:val="000C3937"/>
    <w:rsid w:val="000D4324"/>
    <w:rsid w:val="00181E12"/>
    <w:rsid w:val="001D4E88"/>
    <w:rsid w:val="00211E5B"/>
    <w:rsid w:val="00220B56"/>
    <w:rsid w:val="002E52D9"/>
    <w:rsid w:val="003B0F6E"/>
    <w:rsid w:val="003D6A10"/>
    <w:rsid w:val="004E2A6D"/>
    <w:rsid w:val="005847A2"/>
    <w:rsid w:val="00587C4F"/>
    <w:rsid w:val="006951BA"/>
    <w:rsid w:val="00720120"/>
    <w:rsid w:val="007333FB"/>
    <w:rsid w:val="007762C6"/>
    <w:rsid w:val="007A40A7"/>
    <w:rsid w:val="007C320D"/>
    <w:rsid w:val="007F5932"/>
    <w:rsid w:val="00816A4F"/>
    <w:rsid w:val="00873EC4"/>
    <w:rsid w:val="008E076C"/>
    <w:rsid w:val="00945CFA"/>
    <w:rsid w:val="009A618B"/>
    <w:rsid w:val="009D0DC1"/>
    <w:rsid w:val="00A25312"/>
    <w:rsid w:val="00A31807"/>
    <w:rsid w:val="00A46D0B"/>
    <w:rsid w:val="00A9291D"/>
    <w:rsid w:val="00AD0FFF"/>
    <w:rsid w:val="00AD77E9"/>
    <w:rsid w:val="00B5771C"/>
    <w:rsid w:val="00B81EEB"/>
    <w:rsid w:val="00BA2A2F"/>
    <w:rsid w:val="00BC6AAA"/>
    <w:rsid w:val="00C06872"/>
    <w:rsid w:val="00C84C3D"/>
    <w:rsid w:val="00D3235F"/>
    <w:rsid w:val="00D64717"/>
    <w:rsid w:val="00DC0AB2"/>
    <w:rsid w:val="00DC63CF"/>
    <w:rsid w:val="00E23739"/>
    <w:rsid w:val="00E31242"/>
    <w:rsid w:val="00ED1CC3"/>
    <w:rsid w:val="00F10124"/>
    <w:rsid w:val="00F72E85"/>
    <w:rsid w:val="00FA7EEB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0B9BF2"/>
  <w15:docId w15:val="{33C97122-0135-6547-BBC8-6C6A1894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fr-FR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Jour">
    <w:name w:val="Jour"/>
    <w:basedOn w:val="Normal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is">
    <w:name w:val="Mois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232F34" w:themeColor="tex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C5882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28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32F34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Date">
    <w:name w:val="Date"/>
    <w:basedOn w:val="Normal"/>
    <w:link w:val="DateC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Accentuation">
    <w:name w:val="Emphasis"/>
    <w:basedOn w:val="Policepardfaut"/>
    <w:uiPriority w:val="20"/>
    <w:unhideWhenUsed/>
    <w:qFormat/>
    <w:rPr>
      <w:color w:val="936520" w:themeColor="accent1" w:themeShade="BF"/>
    </w:rPr>
  </w:style>
  <w:style w:type="character" w:customStyle="1" w:styleId="DateCar">
    <w:name w:val="Date Car"/>
    <w:basedOn w:val="Policepardfaut"/>
    <w:link w:val="Date"/>
    <w:uiPriority w:val="3"/>
    <w:rPr>
      <w:b/>
      <w:sz w:val="3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extedebulles">
    <w:name w:val="Balloon Text"/>
    <w:basedOn w:val="Normal"/>
    <w:link w:val="TextedebullesCar"/>
    <w:uiPriority w:val="99"/>
    <w:semiHidden/>
    <w:unhideWhenUsed/>
    <w:rsid w:val="00FA7EEB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7E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me/Library/Containers/com.microsoft.Word/Data/Library/Application%20Support/Microsoft/Office/16.0/DTS/fr-FR%7b5E9C8517-8C04-DC47-929F-4D7ECDDC46A3%7d/%7bDC6B17E5-D13A-444C-9061-838D4E6EA906%7dtf16382964.dotm" TargetMode="External"/></Relationship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F7DC72-91A1-A74E-9287-BD0F4CB1A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{DC6B17E5-D13A-444C-9061-838D4E6EA906}tf16382964.dotm</Template>
  <TotalTime>1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dalinda boubahri</cp:lastModifiedBy>
  <cp:revision>4</cp:revision>
  <cp:lastPrinted>2019-11-20T21:47:00Z</cp:lastPrinted>
  <dcterms:created xsi:type="dcterms:W3CDTF">2019-11-20T21:47:00Z</dcterms:created>
  <dcterms:modified xsi:type="dcterms:W3CDTF">2019-11-20T22:34:00Z</dcterms:modified>
</cp:coreProperties>
</file>